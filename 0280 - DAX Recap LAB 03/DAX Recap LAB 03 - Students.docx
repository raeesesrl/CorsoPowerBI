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0989" w14:textId="0DC42276" w:rsidR="00C40F9A" w:rsidRPr="00877439" w:rsidRDefault="00E8447A" w:rsidP="00877439">
      <w:pPr>
        <w:pStyle w:val="Title"/>
        <w:jc w:val="center"/>
        <w:rPr>
          <w:b/>
          <w:sz w:val="144"/>
          <w:szCs w:val="144"/>
        </w:rPr>
      </w:pPr>
      <w:bookmarkStart w:id="0" w:name="_Hlk29962265"/>
      <w:r>
        <w:rPr>
          <w:sz w:val="144"/>
          <w:szCs w:val="144"/>
        </w:rPr>
        <w:t>3</w:t>
      </w:r>
      <w:r w:rsidR="00877439" w:rsidRPr="00877439">
        <w:rPr>
          <w:sz w:val="144"/>
          <w:szCs w:val="144"/>
        </w:rPr>
        <w:t>-</w:t>
      </w:r>
      <w:r>
        <w:rPr>
          <w:sz w:val="144"/>
          <w:szCs w:val="144"/>
        </w:rPr>
        <w:t>Ripasso</w:t>
      </w:r>
      <w:r w:rsidR="009F33C5">
        <w:rPr>
          <w:sz w:val="144"/>
          <w:szCs w:val="144"/>
        </w:rPr>
        <w:t xml:space="preserve"> </w:t>
      </w:r>
      <w:r w:rsidR="00CF0F74" w:rsidRPr="00CF0F74">
        <w:rPr>
          <w:sz w:val="144"/>
          <w:szCs w:val="144"/>
        </w:rPr>
        <w:t>DAX</w:t>
      </w:r>
      <w:r w:rsidR="00D96A7C" w:rsidRPr="00877439">
        <w:rPr>
          <w:sz w:val="144"/>
          <w:szCs w:val="144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4"/>
        </w:rPr>
        <w:id w:val="1860155053"/>
        <w:docPartObj>
          <w:docPartGallery w:val="Table of Contents"/>
          <w:docPartUnique/>
        </w:docPartObj>
      </w:sdtPr>
      <w:sdtEndPr>
        <w:rPr>
          <w:rFonts w:ascii="Georgia" w:hAnsi="Georgia"/>
          <w:sz w:val="20"/>
        </w:rPr>
      </w:sdtEndPr>
      <w:sdtContent>
        <w:p w14:paraId="192AB200" w14:textId="77777777" w:rsidR="00C40F9A" w:rsidRPr="00221D72" w:rsidRDefault="00C40F9A">
          <w:pPr>
            <w:pStyle w:val="TOCHeading"/>
            <w:rPr>
              <w:rFonts w:ascii="Ubuntu" w:hAnsi="Ubuntu" w:cstheme="minorHAnsi"/>
              <w:color w:val="00A5FF"/>
              <w:sz w:val="24"/>
              <w:lang w:val="en-US"/>
            </w:rPr>
          </w:pPr>
          <w:proofErr w:type="spellStart"/>
          <w:r w:rsidRPr="00221D72">
            <w:rPr>
              <w:rFonts w:ascii="Ubuntu" w:hAnsi="Ubuntu" w:cstheme="minorHAnsi"/>
              <w:color w:val="00A5FF"/>
              <w:sz w:val="24"/>
              <w:lang w:val="en-US"/>
            </w:rPr>
            <w:t>Sommario</w:t>
          </w:r>
          <w:proofErr w:type="spellEnd"/>
        </w:p>
        <w:p w14:paraId="65087811" w14:textId="6C0A4C0F" w:rsidR="00FA2986" w:rsidRDefault="009822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 w:rsidRPr="00946E71">
            <w:rPr>
              <w:rFonts w:ascii="Ubuntu" w:hAnsi="Ubuntu"/>
              <w:color w:val="548DD4"/>
            </w:rPr>
            <w:fldChar w:fldCharType="begin"/>
          </w:r>
          <w:r w:rsidRPr="009B6D7E">
            <w:rPr>
              <w:rFonts w:ascii="Ubuntu" w:hAnsi="Ubuntu"/>
              <w:color w:val="548DD4"/>
              <w:lang w:val="en-US"/>
            </w:rPr>
            <w:instrText xml:space="preserve"> TOC \o "1-3" </w:instrText>
          </w:r>
          <w:r w:rsidRPr="00946E71">
            <w:rPr>
              <w:rFonts w:ascii="Ubuntu" w:hAnsi="Ubuntu"/>
              <w:color w:val="548DD4"/>
            </w:rPr>
            <w:fldChar w:fldCharType="separate"/>
          </w:r>
          <w:r w:rsidR="00FA2986">
            <w:t>Overview</w:t>
          </w:r>
          <w:r w:rsidR="00FA2986">
            <w:tab/>
          </w:r>
          <w:r w:rsidR="00FA2986">
            <w:fldChar w:fldCharType="begin"/>
          </w:r>
          <w:r w:rsidR="00FA2986">
            <w:instrText xml:space="preserve"> PAGEREF _Toc29962239 \h </w:instrText>
          </w:r>
          <w:r w:rsidR="00FA2986">
            <w:fldChar w:fldCharType="separate"/>
          </w:r>
          <w:r w:rsidR="00FA2986">
            <w:t>3</w:t>
          </w:r>
          <w:r w:rsidR="00FA2986">
            <w:fldChar w:fldCharType="end"/>
          </w:r>
        </w:p>
        <w:p w14:paraId="10F305BD" w14:textId="3E0154C6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Primo problema:</w:t>
          </w:r>
          <w:r>
            <w:tab/>
          </w:r>
          <w:r>
            <w:fldChar w:fldCharType="begin"/>
          </w:r>
          <w:r>
            <w:instrText xml:space="preserve"> PAGEREF _Toc29962240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62FDACE" w14:textId="7843C7C5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Secondo Problema</w:t>
          </w:r>
          <w:r>
            <w:tab/>
          </w:r>
          <w:r>
            <w:fldChar w:fldCharType="begin"/>
          </w:r>
          <w:r>
            <w:instrText xml:space="preserve"> PAGEREF _Toc29962241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4EA050E" w14:textId="17985A57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Terzo Problema:</w:t>
          </w:r>
          <w:r>
            <w:tab/>
          </w:r>
          <w:r>
            <w:fldChar w:fldCharType="begin"/>
          </w:r>
          <w:r>
            <w:instrText xml:space="preserve"> PAGEREF _Toc29962242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0D09300" w14:textId="78A4EA95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Quarto Problema:</w:t>
          </w:r>
          <w:r>
            <w:tab/>
          </w:r>
          <w:r>
            <w:fldChar w:fldCharType="begin"/>
          </w:r>
          <w:r>
            <w:instrText xml:space="preserve"> PAGEREF _Toc29962243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CA42137" w14:textId="045FB569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Quinto Problema:</w:t>
          </w:r>
          <w:r>
            <w:tab/>
          </w:r>
          <w:r>
            <w:fldChar w:fldCharType="begin"/>
          </w:r>
          <w:r>
            <w:instrText xml:space="preserve"> PAGEREF _Toc29962244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F9B405A" w14:textId="066C1A60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Sesto Problema:</w:t>
          </w:r>
          <w:r>
            <w:tab/>
          </w:r>
          <w:r>
            <w:fldChar w:fldCharType="begin"/>
          </w:r>
          <w:r>
            <w:instrText xml:space="preserve"> PAGEREF _Toc29962245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200A2D3" w14:textId="364DE4DA" w:rsidR="00FA2986" w:rsidRDefault="00FA29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>
            <w:t>Settimo Problema:</w:t>
          </w:r>
          <w:r>
            <w:tab/>
          </w:r>
          <w:r>
            <w:fldChar w:fldCharType="begin"/>
          </w:r>
          <w:r>
            <w:instrText xml:space="preserve"> PAGEREF _Toc29962246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BBA24F5" w14:textId="2D73423C" w:rsidR="00C40F9A" w:rsidRDefault="00982254">
          <w:r w:rsidRPr="00946E71">
            <w:rPr>
              <w:rFonts w:ascii="Ubuntu" w:hAnsi="Ubuntu"/>
              <w:b/>
              <w:color w:val="548DD4"/>
              <w:sz w:val="24"/>
            </w:rPr>
            <w:fldChar w:fldCharType="end"/>
          </w:r>
        </w:p>
      </w:sdtContent>
    </w:sdt>
    <w:p w14:paraId="6F28A883" w14:textId="77777777" w:rsidR="00C40F9A" w:rsidRDefault="00C40F9A" w:rsidP="00EB234F">
      <w:pPr>
        <w:pStyle w:val="Heading1"/>
        <w:rPr>
          <w:rFonts w:cs="Times New Roman"/>
          <w:b w:val="0"/>
          <w:kern w:val="0"/>
          <w:sz w:val="22"/>
          <w:szCs w:val="24"/>
        </w:rPr>
      </w:pPr>
    </w:p>
    <w:bookmarkEnd w:id="0"/>
    <w:p w14:paraId="05D59DCF" w14:textId="77777777" w:rsidR="00C40F9A" w:rsidRDefault="00C40F9A">
      <w:pPr>
        <w:spacing w:line="240" w:lineRule="auto"/>
        <w:ind w:firstLine="0"/>
        <w:jc w:val="left"/>
        <w:rPr>
          <w:rFonts w:cs="Arial"/>
          <w:b/>
          <w:kern w:val="32"/>
          <w:sz w:val="28"/>
          <w:szCs w:val="32"/>
          <w:u w:color="3366FF"/>
        </w:rPr>
      </w:pPr>
      <w:r>
        <w:br w:type="page"/>
      </w:r>
    </w:p>
    <w:p w14:paraId="669F1343" w14:textId="1153E0C5" w:rsidR="008E779E" w:rsidRPr="00EA2142" w:rsidRDefault="009F33C5" w:rsidP="009F33C5">
      <w:pPr>
        <w:pStyle w:val="Heading1"/>
      </w:pPr>
      <w:bookmarkStart w:id="1" w:name="_Toc29962239"/>
      <w:r>
        <w:lastRenderedPageBreak/>
        <w:t>Overview</w:t>
      </w:r>
      <w:bookmarkEnd w:id="1"/>
    </w:p>
    <w:p w14:paraId="16CEABBA" w14:textId="2FCBFF76" w:rsidR="009F33C5" w:rsidRPr="005C0A28" w:rsidRDefault="009F33C5" w:rsidP="009F33C5">
      <w:pPr>
        <w:pStyle w:val="ListParagraph"/>
        <w:numPr>
          <w:ilvl w:val="0"/>
          <w:numId w:val="48"/>
        </w:numPr>
        <w:ind w:right="360"/>
        <w:contextualSpacing/>
        <w:rPr>
          <w:rFonts w:asciiTheme="minorHAnsi" w:hAnsiTheme="minorHAnsi" w:cstheme="minorBidi"/>
          <w:sz w:val="22"/>
        </w:rPr>
      </w:pPr>
      <w:r>
        <w:rPr>
          <w:rFonts w:asciiTheme="minorHAnsi" w:hAnsiTheme="minorHAnsi" w:cstheme="minorBidi"/>
          <w:sz w:val="22"/>
        </w:rPr>
        <w:t xml:space="preserve">Aprire il file </w:t>
      </w:r>
      <w:r w:rsidR="00143054" w:rsidRPr="00143054">
        <w:rPr>
          <w:rFonts w:asciiTheme="minorHAnsi" w:hAnsiTheme="minorHAnsi" w:cstheme="minorBidi"/>
          <w:b/>
          <w:bCs/>
          <w:sz w:val="22"/>
        </w:rPr>
        <w:t xml:space="preserve">DAX </w:t>
      </w:r>
      <w:proofErr w:type="spellStart"/>
      <w:r w:rsidR="00143054" w:rsidRPr="00143054">
        <w:rPr>
          <w:rFonts w:asciiTheme="minorHAnsi" w:hAnsiTheme="minorHAnsi" w:cstheme="minorBidi"/>
          <w:b/>
          <w:bCs/>
          <w:sz w:val="22"/>
        </w:rPr>
        <w:t>Recap</w:t>
      </w:r>
      <w:proofErr w:type="spellEnd"/>
      <w:r w:rsidR="00143054" w:rsidRPr="00143054">
        <w:rPr>
          <w:rFonts w:asciiTheme="minorHAnsi" w:hAnsiTheme="minorHAnsi" w:cstheme="minorBidi"/>
          <w:b/>
          <w:bCs/>
          <w:sz w:val="22"/>
        </w:rPr>
        <w:t xml:space="preserve"> LAB 03</w:t>
      </w:r>
      <w:r w:rsidRPr="00F1797A">
        <w:rPr>
          <w:b/>
          <w:bCs/>
        </w:rPr>
        <w:t>.pbix</w:t>
      </w:r>
    </w:p>
    <w:p w14:paraId="119ECF1F" w14:textId="59E2AED8" w:rsidR="009F33C5" w:rsidRDefault="009F33C5" w:rsidP="009F33C5">
      <w:pPr>
        <w:pStyle w:val="ListParagraph"/>
        <w:numPr>
          <w:ilvl w:val="0"/>
          <w:numId w:val="48"/>
        </w:numPr>
        <w:ind w:right="360"/>
        <w:contextualSpacing/>
      </w:pPr>
      <w:r w:rsidRPr="005C0A28">
        <w:t xml:space="preserve">Creare tutte le misure nella tabella </w:t>
      </w:r>
      <w:r w:rsidRPr="005C0A28">
        <w:rPr>
          <w:b/>
          <w:bCs/>
        </w:rPr>
        <w:t>fTransactions</w:t>
      </w:r>
      <w:r w:rsidRPr="005C0A28">
        <w:t xml:space="preserve"> nel file Power BI.</w:t>
      </w:r>
    </w:p>
    <w:p w14:paraId="685A8708" w14:textId="77777777" w:rsidR="009F33C5" w:rsidRDefault="009F33C5" w:rsidP="009F33C5">
      <w:pPr>
        <w:pStyle w:val="ListParagraph"/>
        <w:ind w:right="360"/>
        <w:contextualSpacing/>
      </w:pPr>
      <w:bookmarkStart w:id="2" w:name="_GoBack"/>
      <w:bookmarkEnd w:id="2"/>
    </w:p>
    <w:p w14:paraId="147C95DB" w14:textId="77777777" w:rsidR="009F33C5" w:rsidRPr="005C0A28" w:rsidRDefault="009F33C5" w:rsidP="009F33C5">
      <w:pPr>
        <w:pStyle w:val="Heading1"/>
      </w:pPr>
      <w:bookmarkStart w:id="3" w:name="_Toc29962240"/>
      <w:r>
        <w:t>Primo problema</w:t>
      </w:r>
      <w:r w:rsidRPr="005C0A28">
        <w:t>:</w:t>
      </w:r>
      <w:bookmarkEnd w:id="3"/>
    </w:p>
    <w:p w14:paraId="0A8DB1E0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>Usando</w:t>
      </w:r>
      <w:r w:rsidRPr="005C0A28">
        <w:t xml:space="preserve"> SUMX </w:t>
      </w:r>
      <w:r>
        <w:t>e</w:t>
      </w:r>
      <w:r w:rsidRPr="005C0A28">
        <w:t xml:space="preserve"> RELATED </w:t>
      </w:r>
      <w:r>
        <w:t>create una misura per calcolare la</w:t>
      </w:r>
      <w:r w:rsidRPr="005C0A28">
        <w:t xml:space="preserve"> </w:t>
      </w:r>
      <w:r w:rsidRPr="005C0A28">
        <w:rPr>
          <w:b/>
          <w:bCs/>
        </w:rPr>
        <w:t>Total Revenue</w:t>
      </w:r>
      <w:r w:rsidRPr="005C0A28">
        <w:t>.</w:t>
      </w:r>
    </w:p>
    <w:p w14:paraId="4FCCE9AA" w14:textId="77777777" w:rsidR="009F33C5" w:rsidRPr="005C0A28" w:rsidRDefault="009F33C5" w:rsidP="009F33C5">
      <w:pPr>
        <w:pStyle w:val="Heading1"/>
      </w:pPr>
      <w:bookmarkStart w:id="4" w:name="_Toc29962241"/>
      <w:r>
        <w:t>Secondo Problema</w:t>
      </w:r>
      <w:bookmarkEnd w:id="4"/>
    </w:p>
    <w:p w14:paraId="032D01E4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 w:rsidRPr="005C0A28">
        <w:rPr>
          <w:b/>
          <w:bCs/>
        </w:rPr>
        <w:t>Just Carlota Rev</w:t>
      </w:r>
      <w:r>
        <w:t xml:space="preserve">: </w:t>
      </w:r>
      <w:r w:rsidRPr="005C0A28">
        <w:t>Crea</w:t>
      </w:r>
      <w:r>
        <w:t xml:space="preserve">re una misura usando un filtro booleano che somma il </w:t>
      </w:r>
      <w:r w:rsidRPr="005C0A28">
        <w:t xml:space="preserve">Revenue </w:t>
      </w:r>
      <w:r>
        <w:t>solo per I prodotti</w:t>
      </w:r>
      <w:r w:rsidRPr="005C0A28">
        <w:t xml:space="preserve"> “Carlota</w:t>
      </w:r>
      <w:r>
        <w:t>”</w:t>
      </w:r>
      <w:r w:rsidRPr="005C0A28">
        <w:t>.</w:t>
      </w:r>
    </w:p>
    <w:p w14:paraId="68EEFC72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 w:rsidRPr="005C0A28">
        <w:rPr>
          <w:b/>
          <w:bCs/>
        </w:rPr>
        <w:t>Just Carlota Rev with FILTER-ALL</w:t>
      </w:r>
      <w:r>
        <w:t xml:space="preserve">: Creare una misura che usando </w:t>
      </w:r>
      <w:r w:rsidRPr="005C0A28">
        <w:t xml:space="preserve">FILTER </w:t>
      </w:r>
      <w:r>
        <w:t>e</w:t>
      </w:r>
      <w:r w:rsidRPr="005C0A28">
        <w:t xml:space="preserve"> ALL</w:t>
      </w:r>
      <w:r>
        <w:t xml:space="preserve"> sia equivalente ad usare un filtro booleano che sommi il </w:t>
      </w:r>
      <w:r w:rsidRPr="005C0A28">
        <w:t xml:space="preserve">Revenue </w:t>
      </w:r>
      <w:r>
        <w:t>solo per il prodotto</w:t>
      </w:r>
      <w:r w:rsidRPr="005C0A28">
        <w:t xml:space="preserve"> “Carlota”.</w:t>
      </w:r>
    </w:p>
    <w:p w14:paraId="410B9CA9" w14:textId="7E12741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rPr>
          <w:b/>
          <w:bCs/>
        </w:rPr>
        <w:t>Revenue From Criteria</w:t>
      </w:r>
      <w:r>
        <w:t xml:space="preserve">: </w:t>
      </w:r>
      <w:r w:rsidR="006219D4" w:rsidRPr="005C0A28">
        <w:t>Crea</w:t>
      </w:r>
      <w:r w:rsidR="006219D4">
        <w:t>re una misura usando un filtro booleano che somma il</w:t>
      </w:r>
      <w:r w:rsidR="006219D4" w:rsidRPr="005C0A28">
        <w:t xml:space="preserve"> Revenue </w:t>
      </w:r>
      <w:r w:rsidR="006219D4">
        <w:t>solo il campo “</w:t>
      </w:r>
      <w:r w:rsidR="006219D4" w:rsidRPr="00555FF5">
        <w:rPr>
          <w:b/>
          <w:bCs/>
        </w:rPr>
        <w:t>Carlota</w:t>
      </w:r>
      <w:r w:rsidR="006219D4">
        <w:t>” della tabella “</w:t>
      </w:r>
      <w:r w:rsidR="006219D4" w:rsidRPr="00555FF5">
        <w:rPr>
          <w:b/>
          <w:bCs/>
        </w:rPr>
        <w:t>disCriteria</w:t>
      </w:r>
      <w:r w:rsidR="006219D4">
        <w:t>”</w:t>
      </w:r>
    </w:p>
    <w:p w14:paraId="2B41E097" w14:textId="77777777" w:rsidR="009F33C5" w:rsidRPr="005C0A28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 w:rsidRPr="00B4521B">
        <w:t>Creare una matrice con I prodotti nelle righe e le misure come si vede sotto</w:t>
      </w:r>
      <w:r w:rsidRPr="005C0A28">
        <w:br/>
      </w:r>
      <w:r w:rsidRPr="005C0A28">
        <w:rPr>
          <w:noProof/>
        </w:rPr>
        <w:drawing>
          <wp:inline distT="0" distB="0" distL="0" distR="0" wp14:anchorId="348D4440" wp14:editId="50AC7471">
            <wp:extent cx="5165929" cy="2486423"/>
            <wp:effectExtent l="0" t="0" r="0" b="9525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52" cy="24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D1B5" w14:textId="77777777" w:rsidR="009F33C5" w:rsidRPr="005C0A28" w:rsidRDefault="009F33C5" w:rsidP="009F33C5">
      <w:pPr>
        <w:pStyle w:val="ListParagraph"/>
        <w:numPr>
          <w:ilvl w:val="0"/>
          <w:numId w:val="48"/>
        </w:numPr>
        <w:ind w:right="360"/>
        <w:contextualSpacing/>
        <w:rPr>
          <w:rFonts w:asciiTheme="minorHAnsi" w:hAnsiTheme="minorHAnsi" w:cstheme="minorBidi"/>
          <w:sz w:val="22"/>
        </w:rPr>
      </w:pPr>
      <w:r w:rsidRPr="005C0A28">
        <w:rPr>
          <w:rFonts w:asciiTheme="minorHAnsi" w:hAnsiTheme="minorHAnsi" w:cstheme="minorBidi"/>
          <w:sz w:val="22"/>
        </w:rPr>
        <w:br w:type="page"/>
      </w:r>
    </w:p>
    <w:p w14:paraId="72E6BFDA" w14:textId="77777777" w:rsidR="009F33C5" w:rsidRPr="005C0A28" w:rsidRDefault="009F33C5" w:rsidP="00CB522F">
      <w:pPr>
        <w:pStyle w:val="Heading1"/>
      </w:pPr>
      <w:bookmarkStart w:id="5" w:name="_Toc29962242"/>
      <w:r>
        <w:lastRenderedPageBreak/>
        <w:t>Terzo Problema</w:t>
      </w:r>
      <w:r w:rsidRPr="005C0A28">
        <w:t>:</w:t>
      </w:r>
      <w:bookmarkEnd w:id="5"/>
    </w:p>
    <w:p w14:paraId="195B09C1" w14:textId="77777777" w:rsidR="009F33C5" w:rsidRPr="005C0A28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 xml:space="preserve">Calcolare il </w:t>
      </w:r>
      <w:r w:rsidRPr="005C0A28">
        <w:t xml:space="preserve">Min </w:t>
      </w:r>
      <w:r>
        <w:t>e</w:t>
      </w:r>
      <w:r w:rsidRPr="005C0A28">
        <w:t xml:space="preserve"> Max Revenue </w:t>
      </w:r>
      <w:r>
        <w:t xml:space="preserve">usando </w:t>
      </w:r>
      <w:r w:rsidRPr="005C0A28">
        <w:t xml:space="preserve">MINX </w:t>
      </w:r>
      <w:r>
        <w:t>e</w:t>
      </w:r>
      <w:r w:rsidRPr="005C0A28">
        <w:t xml:space="preserve"> MAXX</w:t>
      </w:r>
      <w:r>
        <w:t>:</w:t>
      </w:r>
    </w:p>
    <w:p w14:paraId="401130E9" w14:textId="77777777" w:rsidR="009F33C5" w:rsidRPr="005C0A28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 w:rsidRPr="00B4521B">
        <w:t>Creare una matrice con I prodotti nelle righe e le misure come si vede sotto</w:t>
      </w:r>
      <w:r w:rsidRPr="005C0A28">
        <w:br/>
      </w:r>
      <w:r w:rsidRPr="005C0A28">
        <w:rPr>
          <w:noProof/>
        </w:rPr>
        <w:drawing>
          <wp:inline distT="0" distB="0" distL="0" distR="0" wp14:anchorId="10C2990A" wp14:editId="1475D453">
            <wp:extent cx="3975028" cy="2775005"/>
            <wp:effectExtent l="0" t="0" r="6985" b="635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2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415E" w14:textId="77777777" w:rsidR="009F33C5" w:rsidRPr="005C0A28" w:rsidRDefault="009F33C5" w:rsidP="00CB522F">
      <w:pPr>
        <w:pStyle w:val="Heading1"/>
      </w:pPr>
      <w:bookmarkStart w:id="6" w:name="_Toc29962243"/>
      <w:r>
        <w:t>Quarto Problema</w:t>
      </w:r>
      <w:r w:rsidRPr="005C0A28">
        <w:t>:</w:t>
      </w:r>
      <w:bookmarkEnd w:id="6"/>
    </w:p>
    <w:p w14:paraId="626EB479" w14:textId="6D4FE774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 w:rsidRPr="005C0A28">
        <w:t>Create</w:t>
      </w:r>
      <w:r>
        <w:t xml:space="preserve"> una misura hce si chiama “</w:t>
      </w:r>
      <w:r w:rsidRPr="009F25A1">
        <w:rPr>
          <w:b/>
          <w:bCs/>
        </w:rPr>
        <w:t>Sales Units Frequency</w:t>
      </w:r>
      <w:r>
        <w:t xml:space="preserve">” </w:t>
      </w:r>
      <w:bookmarkStart w:id="7" w:name="_Hlk29643782"/>
      <w:r>
        <w:t xml:space="preserve">che è la frequenza di distribuzione per le </w:t>
      </w:r>
      <w:r w:rsidRPr="009F33C5">
        <w:rPr>
          <w:b/>
          <w:bCs/>
        </w:rPr>
        <w:t>Units Sold</w:t>
      </w:r>
      <w:r>
        <w:t xml:space="preserve">  per le </w:t>
      </w:r>
      <w:r w:rsidRPr="009F33C5">
        <w:rPr>
          <w:b/>
          <w:bCs/>
        </w:rPr>
        <w:t>Unit Category</w:t>
      </w:r>
      <w:r>
        <w:t xml:space="preserve"> che si vedono nella tabella sottostante</w:t>
      </w:r>
      <w:bookmarkEnd w:id="7"/>
    </w:p>
    <w:p w14:paraId="4C0E7394" w14:textId="2141E2CA" w:rsidR="009F33C5" w:rsidRPr="005C0A28" w:rsidRDefault="009F33C5" w:rsidP="009F33C5">
      <w:pPr>
        <w:pStyle w:val="ListParagraph"/>
        <w:ind w:left="2160" w:right="360"/>
        <w:contextualSpacing/>
      </w:pPr>
      <w:r w:rsidRPr="005C0A28">
        <w:rPr>
          <w:noProof/>
        </w:rPr>
        <w:drawing>
          <wp:inline distT="0" distB="0" distL="0" distR="0" wp14:anchorId="075F36C4" wp14:editId="6AC4C309">
            <wp:extent cx="4612979" cy="2941983"/>
            <wp:effectExtent l="0" t="0" r="0" b="0"/>
            <wp:docPr id="64" name="Picture 6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6-HomeworkCorrectFrequemcyDistiribu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51" cy="29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C4A3" w14:textId="77777777" w:rsidR="009F33C5" w:rsidRPr="005C0A28" w:rsidRDefault="009F33C5" w:rsidP="009F33C5">
      <w:pPr>
        <w:pStyle w:val="ListParagraph"/>
        <w:numPr>
          <w:ilvl w:val="0"/>
          <w:numId w:val="48"/>
        </w:numPr>
        <w:ind w:right="360"/>
        <w:contextualSpacing/>
        <w:rPr>
          <w:rFonts w:asciiTheme="minorHAnsi" w:hAnsiTheme="minorHAnsi" w:cstheme="minorBidi"/>
          <w:sz w:val="22"/>
        </w:rPr>
      </w:pPr>
      <w:r w:rsidRPr="005C0A28">
        <w:rPr>
          <w:rFonts w:asciiTheme="minorHAnsi" w:hAnsiTheme="minorHAnsi" w:cstheme="minorBidi"/>
          <w:sz w:val="22"/>
        </w:rPr>
        <w:br w:type="page"/>
      </w:r>
    </w:p>
    <w:p w14:paraId="57A8932E" w14:textId="77777777" w:rsidR="009F33C5" w:rsidRPr="005C0A28" w:rsidRDefault="009F33C5" w:rsidP="00CB522F">
      <w:pPr>
        <w:pStyle w:val="Heading1"/>
      </w:pPr>
      <w:bookmarkStart w:id="8" w:name="_Toc29962244"/>
      <w:r>
        <w:lastRenderedPageBreak/>
        <w:t>Quinto Problema</w:t>
      </w:r>
      <w:r w:rsidRPr="005C0A28">
        <w:t>:</w:t>
      </w:r>
      <w:bookmarkEnd w:id="8"/>
    </w:p>
    <w:p w14:paraId="7923301D" w14:textId="77777777" w:rsidR="009F33C5" w:rsidRPr="005C0A28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>Il tuo obbiettivo è quello di creare un report che abbia sulle righe I prodotti e che consideri solo I  “</w:t>
      </w:r>
      <w:r w:rsidRPr="005C0A28">
        <w:t xml:space="preserve">Freestyle Group”. </w:t>
      </w:r>
      <w:r>
        <w:t>I prodotti del Gruppo sono “</w:t>
      </w:r>
      <w:r w:rsidRPr="005C0A28">
        <w:t>Quad”, “Carlota” and “Doublers”.</w:t>
      </w:r>
    </w:p>
    <w:p w14:paraId="55F9B1A9" w14:textId="77777777" w:rsidR="009F33C5" w:rsidRPr="005C0A28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 xml:space="preserve">Creare una misura che calcoli il </w:t>
      </w:r>
      <w:r w:rsidRPr="001F46A1">
        <w:rPr>
          <w:rFonts w:asciiTheme="minorHAnsi" w:hAnsiTheme="minorHAnsi" w:cstheme="minorBidi"/>
          <w:b/>
          <w:bCs/>
          <w:sz w:val="22"/>
        </w:rPr>
        <w:t>Freestyle Revenue</w:t>
      </w:r>
      <w:r>
        <w:t xml:space="preserve"> cioè il revenue solo quando il prodotto è: </w:t>
      </w:r>
      <w:r w:rsidRPr="005C0A28">
        <w:t>Quad”, “Carlota” and “Doublers”</w:t>
      </w:r>
      <w:r>
        <w:t xml:space="preserve"> nelle righe della tabella</w:t>
      </w:r>
      <w:r w:rsidRPr="005C0A28">
        <w:t>.</w:t>
      </w:r>
    </w:p>
    <w:p w14:paraId="09752BD2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 xml:space="preserve">Creare una misura che calcoli il </w:t>
      </w:r>
      <w:r w:rsidRPr="001F46A1">
        <w:rPr>
          <w:rFonts w:asciiTheme="minorHAnsi" w:hAnsiTheme="minorHAnsi" w:cstheme="minorBidi"/>
          <w:b/>
          <w:bCs/>
          <w:sz w:val="22"/>
        </w:rPr>
        <w:t>Freestyle Total Revenue</w:t>
      </w:r>
      <w:r w:rsidRPr="005C0A28">
        <w:rPr>
          <w:rFonts w:asciiTheme="minorHAnsi" w:hAnsiTheme="minorHAnsi" w:cstheme="minorBidi"/>
          <w:sz w:val="22"/>
        </w:rPr>
        <w:t xml:space="preserve"> </w:t>
      </w:r>
      <w:r>
        <w:t xml:space="preserve"> cioè il Revenue per prodott tutti I prodotti “</w:t>
      </w:r>
      <w:r w:rsidRPr="005C0A28">
        <w:t>Freestyle</w:t>
      </w:r>
      <w:r>
        <w:t>” cioè “</w:t>
      </w:r>
      <w:r w:rsidRPr="005C0A28">
        <w:t>Quad”, “Carlota” and “Doublers”.</w:t>
      </w:r>
    </w:p>
    <w:p w14:paraId="3E13F02A" w14:textId="78A842E7" w:rsidR="009F33C5" w:rsidRPr="001F46A1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 xml:space="preserve">Creare una misura che calcoli il </w:t>
      </w:r>
      <w:r w:rsidRPr="005C0A28">
        <w:rPr>
          <w:rFonts w:asciiTheme="minorHAnsi" w:hAnsiTheme="minorHAnsi" w:cstheme="minorBidi"/>
          <w:sz w:val="22"/>
        </w:rPr>
        <w:t xml:space="preserve">% of Freestyle Total Rev </w:t>
      </w:r>
      <w:r>
        <w:t xml:space="preserve"> cioè </w:t>
      </w:r>
      <w:r w:rsidRPr="001F46A1">
        <w:rPr>
          <w:rFonts w:asciiTheme="minorHAnsi" w:hAnsiTheme="minorHAnsi" w:cstheme="minorBidi"/>
          <w:b/>
          <w:bCs/>
          <w:sz w:val="22"/>
        </w:rPr>
        <w:t>Freestyle Revenue</w:t>
      </w:r>
      <w:r>
        <w:t xml:space="preserve"> su </w:t>
      </w:r>
    </w:p>
    <w:p w14:paraId="1DF1460A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>La matrice deve essere la seguente</w:t>
      </w:r>
    </w:p>
    <w:p w14:paraId="4C18ABBF" w14:textId="77777777" w:rsidR="009F33C5" w:rsidRPr="005C0A28" w:rsidRDefault="009F33C5" w:rsidP="009F33C5">
      <w:pPr>
        <w:pStyle w:val="ListParagraph"/>
        <w:ind w:left="1440" w:right="360"/>
      </w:pPr>
      <w:r w:rsidRPr="005C0A28">
        <w:rPr>
          <w:noProof/>
        </w:rPr>
        <w:drawing>
          <wp:inline distT="0" distB="0" distL="0" distR="0" wp14:anchorId="197B1533" wp14:editId="21E912C8">
            <wp:extent cx="2737914" cy="761509"/>
            <wp:effectExtent l="0" t="0" r="571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22" cy="7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28">
        <w:br/>
      </w:r>
    </w:p>
    <w:p w14:paraId="6981AE7A" w14:textId="77777777" w:rsidR="009F33C5" w:rsidRDefault="009F33C5" w:rsidP="00CB522F">
      <w:pPr>
        <w:pStyle w:val="Heading1"/>
      </w:pPr>
      <w:bookmarkStart w:id="9" w:name="_Toc29962245"/>
      <w:r>
        <w:t>Sesto Problema</w:t>
      </w:r>
      <w:r w:rsidRPr="005C0A28">
        <w:t>:</w:t>
      </w:r>
      <w:bookmarkEnd w:id="9"/>
    </w:p>
    <w:p w14:paraId="2F0F7455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>Scrivere la seguente formula:</w:t>
      </w:r>
    </w:p>
    <w:p w14:paraId="7EEEBDF0" w14:textId="2E9DD41A" w:rsidR="009F33C5" w:rsidRPr="009F33C5" w:rsidRDefault="009F33C5" w:rsidP="009F33C5">
      <w:pPr>
        <w:pStyle w:val="ListParagraph"/>
        <w:numPr>
          <w:ilvl w:val="2"/>
          <w:numId w:val="48"/>
        </w:numPr>
        <w:ind w:right="360"/>
        <w:contextualSpacing/>
      </w:pPr>
      <w:r w:rsidRPr="009F33C5">
        <w:rPr>
          <w:rFonts w:asciiTheme="minorHAnsi" w:hAnsiTheme="minorHAnsi" w:cstheme="minorBidi"/>
          <w:sz w:val="22"/>
        </w:rPr>
        <w:t>Ave Month Revenue:=AVERAGEX(CROSSJOIN(VALUES(dDate[Year]),VALUES(dDate[Month])),[Total Revenue])</w:t>
      </w:r>
    </w:p>
    <w:p w14:paraId="27F990F5" w14:textId="2C60DE23" w:rsidR="009F33C5" w:rsidRDefault="009F33C5" w:rsidP="009F33C5">
      <w:pPr>
        <w:pStyle w:val="ListParagraph"/>
        <w:numPr>
          <w:ilvl w:val="2"/>
          <w:numId w:val="48"/>
        </w:numPr>
        <w:ind w:right="360"/>
        <w:contextualSpacing/>
      </w:pPr>
      <w:r>
        <w:t>Nell’immagine sottostante si vede il</w:t>
      </w:r>
      <w:r w:rsidRPr="005C0A28">
        <w:t xml:space="preserve"> Grand Total</w:t>
      </w:r>
      <w:r>
        <w:t xml:space="preserve"> sbagliato</w:t>
      </w:r>
      <w:r w:rsidRPr="005C0A28">
        <w:t xml:space="preserve"> “</w:t>
      </w:r>
      <w:r w:rsidRPr="001F46A1">
        <w:rPr>
          <w:b/>
          <w:bCs/>
        </w:rPr>
        <w:t>Average Month Revenue</w:t>
      </w:r>
      <w:r w:rsidRPr="005C0A28">
        <w:t xml:space="preserve"> </w:t>
      </w:r>
      <w:r>
        <w:t>è</w:t>
      </w:r>
      <w:r w:rsidRPr="005C0A28">
        <w:t xml:space="preserve"> “$3,238,504.01”, </w:t>
      </w:r>
      <w:r>
        <w:t>ma dovrebbe essere</w:t>
      </w:r>
      <w:r w:rsidRPr="005C0A28">
        <w:t xml:space="preserve"> “$3,300,992.96”. </w:t>
      </w:r>
      <w:r>
        <w:t>Crea una nuova misura che usi i</w:t>
      </w:r>
      <w:r w:rsidRPr="005C0A28">
        <w:t xml:space="preserve"> KEEPFILTERS </w:t>
      </w:r>
      <w:r>
        <w:t>per risolvere il problema</w:t>
      </w:r>
      <w:r w:rsidRPr="005C0A28">
        <w:t>.</w:t>
      </w:r>
      <w:r w:rsidRPr="001F46A1">
        <w:t xml:space="preserve"> </w:t>
      </w:r>
    </w:p>
    <w:p w14:paraId="2C3AC8B8" w14:textId="77777777" w:rsidR="009F33C5" w:rsidRDefault="009F33C5" w:rsidP="009F33C5">
      <w:pPr>
        <w:pStyle w:val="ListParagraph"/>
        <w:ind w:left="2160" w:right="360"/>
      </w:pPr>
      <w:r w:rsidRPr="005C0A28">
        <w:rPr>
          <w:noProof/>
        </w:rPr>
        <w:drawing>
          <wp:inline distT="0" distB="0" distL="0" distR="0" wp14:anchorId="0582408D" wp14:editId="70F3160B">
            <wp:extent cx="2489493" cy="1033335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83" cy="10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F9C8" w14:textId="17065F6C" w:rsidR="009F33C5" w:rsidRDefault="009F33C5" w:rsidP="009F33C5">
      <w:pPr>
        <w:pStyle w:val="ListParagraph"/>
        <w:numPr>
          <w:ilvl w:val="2"/>
          <w:numId w:val="48"/>
        </w:numPr>
        <w:ind w:right="360"/>
        <w:contextualSpacing/>
      </w:pPr>
      <w:r>
        <w:rPr>
          <w:rFonts w:asciiTheme="minorHAnsi" w:hAnsiTheme="minorHAnsi" w:cstheme="minorBidi"/>
          <w:b/>
          <w:bCs/>
          <w:sz w:val="22"/>
        </w:rPr>
        <w:t>Il risultato finale dovrebbe essere questo:</w:t>
      </w:r>
    </w:p>
    <w:p w14:paraId="4CA55DAC" w14:textId="77777777" w:rsidR="009F33C5" w:rsidRPr="005C0A28" w:rsidRDefault="009F33C5" w:rsidP="009F33C5">
      <w:pPr>
        <w:pStyle w:val="ListParagraph"/>
        <w:ind w:left="2160" w:right="360"/>
      </w:pPr>
      <w:r w:rsidRPr="005C0A28">
        <w:rPr>
          <w:noProof/>
        </w:rPr>
        <w:drawing>
          <wp:inline distT="0" distB="0" distL="0" distR="0" wp14:anchorId="38A1A65F" wp14:editId="2C786673">
            <wp:extent cx="3092046" cy="91823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79" cy="9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28">
        <w:br/>
      </w:r>
    </w:p>
    <w:p w14:paraId="7F077E86" w14:textId="77777777" w:rsidR="009F33C5" w:rsidRDefault="009F33C5" w:rsidP="00CB522F">
      <w:pPr>
        <w:pStyle w:val="Heading1"/>
      </w:pPr>
      <w:r w:rsidRPr="005C0A28">
        <w:rPr>
          <w:rFonts w:asciiTheme="minorHAnsi" w:eastAsiaTheme="minorHAnsi" w:hAnsiTheme="minorHAnsi" w:cstheme="minorBidi"/>
          <w:sz w:val="22"/>
          <w:szCs w:val="22"/>
        </w:rPr>
        <w:br w:type="page"/>
      </w:r>
      <w:bookmarkStart w:id="10" w:name="_Toc29962246"/>
      <w:r>
        <w:lastRenderedPageBreak/>
        <w:t>Settimo Problema:</w:t>
      </w:r>
      <w:bookmarkEnd w:id="10"/>
    </w:p>
    <w:p w14:paraId="5D8DE239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>Creare una misura che calcoli la Average Transactional Revenue usando AVERAGEX</w:t>
      </w:r>
    </w:p>
    <w:p w14:paraId="272C952D" w14:textId="77777777" w:rsidR="009F33C5" w:rsidRPr="00B946E2" w:rsidRDefault="009F33C5" w:rsidP="009F33C5">
      <w:pPr>
        <w:pStyle w:val="ListParagraph"/>
        <w:numPr>
          <w:ilvl w:val="2"/>
          <w:numId w:val="48"/>
        </w:numPr>
        <w:ind w:right="360"/>
        <w:contextualSpacing/>
        <w:rPr>
          <w:b/>
          <w:bCs/>
        </w:rPr>
      </w:pPr>
      <w:r w:rsidRPr="00B946E2">
        <w:rPr>
          <w:rFonts w:asciiTheme="minorHAnsi" w:hAnsiTheme="minorHAnsi" w:cstheme="minorBidi"/>
          <w:b/>
          <w:bCs/>
          <w:sz w:val="22"/>
        </w:rPr>
        <w:t>Ave Transactional Rev:=AVERAGEX(fTransactions,fTransactions[Units]*RELATED(dBoomProducts[RetailPrice]))</w:t>
      </w:r>
    </w:p>
    <w:p w14:paraId="7463AB79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</w:pPr>
      <w:r>
        <w:t xml:space="preserve">Creare la misura 12-Month Running Transactional Average </w:t>
      </w:r>
    </w:p>
    <w:p w14:paraId="2EB62FC7" w14:textId="77777777" w:rsidR="009F33C5" w:rsidRPr="00B946E2" w:rsidRDefault="009F33C5" w:rsidP="009F33C5">
      <w:pPr>
        <w:pStyle w:val="ListParagraph"/>
        <w:numPr>
          <w:ilvl w:val="2"/>
          <w:numId w:val="48"/>
        </w:numPr>
        <w:ind w:right="360"/>
        <w:contextualSpacing/>
        <w:rPr>
          <w:b/>
          <w:bCs/>
        </w:rPr>
      </w:pPr>
      <w:r w:rsidRPr="00B946E2">
        <w:rPr>
          <w:rFonts w:asciiTheme="minorHAnsi" w:hAnsiTheme="minorHAnsi" w:cstheme="minorBidi"/>
          <w:b/>
          <w:bCs/>
          <w:sz w:val="22"/>
        </w:rPr>
        <w:t>12 Month Rolling Ave Transactional Rev:=IF(ISFILTERED(dDate[Month]),CALCULATE([Ave Transactional Rev],DATESINPERIOD(dDate[Date],LASTDATE(dDate[Date]),-1,YEAR)))</w:t>
      </w:r>
    </w:p>
    <w:p w14:paraId="1E53B1A6" w14:textId="77777777" w:rsidR="009F33C5" w:rsidRDefault="009F33C5" w:rsidP="009F33C5">
      <w:pPr>
        <w:pStyle w:val="ListParagraph"/>
        <w:numPr>
          <w:ilvl w:val="1"/>
          <w:numId w:val="48"/>
        </w:numPr>
        <w:ind w:right="360"/>
        <w:contextualSpacing/>
        <w:rPr>
          <w:rFonts w:asciiTheme="minorHAnsi" w:hAnsiTheme="minorHAnsi" w:cstheme="minorBidi"/>
          <w:sz w:val="22"/>
        </w:rPr>
      </w:pPr>
      <w:r>
        <w:t>Rappresentiamo tutto su tabella</w:t>
      </w:r>
    </w:p>
    <w:p w14:paraId="0BD2E44E" w14:textId="77777777" w:rsidR="009F33C5" w:rsidRDefault="009F33C5" w:rsidP="009F33C5">
      <w:pPr>
        <w:pStyle w:val="ListParagraph"/>
        <w:ind w:left="1440" w:right="360"/>
      </w:pPr>
      <w:r w:rsidRPr="00002B6D">
        <w:rPr>
          <w:noProof/>
        </w:rPr>
        <w:drawing>
          <wp:inline distT="0" distB="0" distL="0" distR="0" wp14:anchorId="21FF1EC0" wp14:editId="534B5E7A">
            <wp:extent cx="5748793" cy="5024000"/>
            <wp:effectExtent l="0" t="0" r="4445" b="571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87" cy="50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4330A54" w14:textId="77777777" w:rsidR="00507532" w:rsidRPr="00507532" w:rsidRDefault="00507532" w:rsidP="00507532"/>
    <w:sectPr w:rsidR="00507532" w:rsidRPr="00507532" w:rsidSect="006620A1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5CDB3" w14:textId="77777777" w:rsidR="008C4383" w:rsidRDefault="008C4383" w:rsidP="007677F7">
      <w:r>
        <w:separator/>
      </w:r>
    </w:p>
    <w:p w14:paraId="4CA11203" w14:textId="77777777" w:rsidR="008C4383" w:rsidRDefault="008C4383" w:rsidP="007677F7"/>
    <w:p w14:paraId="5A3CC997" w14:textId="77777777" w:rsidR="008C4383" w:rsidRDefault="008C4383" w:rsidP="007677F7"/>
    <w:p w14:paraId="690E9127" w14:textId="77777777" w:rsidR="008C4383" w:rsidRDefault="008C4383" w:rsidP="007677F7"/>
    <w:p w14:paraId="6EE36333" w14:textId="77777777" w:rsidR="008C4383" w:rsidRDefault="008C4383" w:rsidP="007677F7"/>
    <w:p w14:paraId="24619A28" w14:textId="77777777" w:rsidR="008C4383" w:rsidRDefault="008C4383" w:rsidP="007677F7"/>
    <w:p w14:paraId="4F63C978" w14:textId="77777777" w:rsidR="008C4383" w:rsidRDefault="008C4383" w:rsidP="007677F7"/>
    <w:p w14:paraId="4234F1BC" w14:textId="77777777" w:rsidR="008C4383" w:rsidRDefault="008C4383" w:rsidP="007677F7"/>
    <w:p w14:paraId="042A9DC8" w14:textId="77777777" w:rsidR="008C4383" w:rsidRDefault="008C4383" w:rsidP="007677F7"/>
  </w:endnote>
  <w:endnote w:type="continuationSeparator" w:id="0">
    <w:p w14:paraId="2B0EA6D4" w14:textId="77777777" w:rsidR="008C4383" w:rsidRDefault="008C4383" w:rsidP="007677F7">
      <w:r>
        <w:continuationSeparator/>
      </w:r>
    </w:p>
    <w:p w14:paraId="6C22F026" w14:textId="77777777" w:rsidR="008C4383" w:rsidRDefault="008C4383" w:rsidP="007677F7"/>
    <w:p w14:paraId="1363D98B" w14:textId="77777777" w:rsidR="008C4383" w:rsidRDefault="008C4383" w:rsidP="007677F7"/>
    <w:p w14:paraId="789D6729" w14:textId="77777777" w:rsidR="008C4383" w:rsidRDefault="008C4383" w:rsidP="007677F7"/>
    <w:p w14:paraId="498B7C8A" w14:textId="77777777" w:rsidR="008C4383" w:rsidRDefault="008C4383" w:rsidP="007677F7"/>
    <w:p w14:paraId="0735A2A9" w14:textId="77777777" w:rsidR="008C4383" w:rsidRDefault="008C4383" w:rsidP="007677F7"/>
    <w:p w14:paraId="2FADEFC8" w14:textId="77777777" w:rsidR="008C4383" w:rsidRDefault="008C4383" w:rsidP="007677F7"/>
    <w:p w14:paraId="3ED4A2F3" w14:textId="77777777" w:rsidR="008C4383" w:rsidRDefault="008C4383" w:rsidP="007677F7"/>
    <w:p w14:paraId="7E7C0F34" w14:textId="77777777" w:rsidR="008C4383" w:rsidRDefault="008C4383" w:rsidP="00767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Malgun Gothic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17AC" w14:textId="77777777" w:rsidR="00E85EE1" w:rsidRDefault="00E85EE1" w:rsidP="00822F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609DC" w14:textId="77777777" w:rsidR="00E85EE1" w:rsidRDefault="00E85EE1" w:rsidP="00822F4D">
    <w:pPr>
      <w:ind w:right="360"/>
    </w:pPr>
  </w:p>
  <w:p w14:paraId="5C9517BC" w14:textId="77777777" w:rsidR="00E85EE1" w:rsidRDefault="00E85EE1" w:rsidP="007677F7"/>
  <w:p w14:paraId="5EBC66D4" w14:textId="77777777" w:rsidR="00E85EE1" w:rsidRDefault="00E85EE1" w:rsidP="007677F7"/>
  <w:p w14:paraId="7CC1C38E" w14:textId="77777777" w:rsidR="00E85EE1" w:rsidRDefault="00E85EE1" w:rsidP="007677F7"/>
  <w:p w14:paraId="3078180C" w14:textId="77777777" w:rsidR="00E85EE1" w:rsidRDefault="00E85EE1" w:rsidP="007677F7"/>
  <w:p w14:paraId="0A3F48C6" w14:textId="77777777" w:rsidR="00E85EE1" w:rsidRDefault="00E85EE1" w:rsidP="007677F7"/>
  <w:p w14:paraId="38D78130" w14:textId="77777777" w:rsidR="00E85EE1" w:rsidRDefault="00E85EE1" w:rsidP="007677F7"/>
  <w:p w14:paraId="3E83DD30" w14:textId="77777777" w:rsidR="00E85EE1" w:rsidRDefault="00E85EE1" w:rsidP="007677F7"/>
  <w:p w14:paraId="63C9509A" w14:textId="77777777" w:rsidR="00E85EE1" w:rsidRDefault="00E85EE1" w:rsidP="007677F7"/>
  <w:p w14:paraId="3D261FCD" w14:textId="77777777" w:rsidR="00E85EE1" w:rsidRDefault="00E85EE1" w:rsidP="007677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CFF0D" w14:textId="71158CD4" w:rsidR="00E85EE1" w:rsidRPr="00F032B2" w:rsidRDefault="00E85EE1" w:rsidP="00F032B2">
    <w:pPr>
      <w:spacing w:line="600" w:lineRule="auto"/>
      <w:jc w:val="right"/>
      <w:rPr>
        <w:rFonts w:ascii="Ubuntu Light" w:hAnsi="Ubuntu Light"/>
        <w:sz w:val="16"/>
        <w:szCs w:val="16"/>
      </w:rPr>
    </w:pPr>
    <w:r>
      <w:rPr>
        <w:sz w:val="16"/>
        <w:szCs w:val="16"/>
      </w:rPr>
      <w:t xml:space="preserve"> </w:t>
    </w:r>
    <w:r>
      <w:rPr>
        <w:rFonts w:ascii="Ubuntu Light" w:hAnsi="Ubuntu Light"/>
        <w:sz w:val="16"/>
        <w:szCs w:val="16"/>
      </w:rPr>
      <w:t xml:space="preserve">p. </w:t>
    </w:r>
    <w:r w:rsidRPr="00F032B2">
      <w:rPr>
        <w:rFonts w:ascii="Ubuntu Light" w:hAnsi="Ubuntu Light"/>
        <w:sz w:val="16"/>
        <w:szCs w:val="16"/>
      </w:rPr>
      <w:fldChar w:fldCharType="begin"/>
    </w:r>
    <w:r w:rsidRPr="00F032B2">
      <w:rPr>
        <w:rFonts w:ascii="Ubuntu Light" w:hAnsi="Ubuntu Light"/>
        <w:sz w:val="16"/>
        <w:szCs w:val="16"/>
      </w:rPr>
      <w:instrText xml:space="preserve"> PAGE  \* MERGEFORMAT </w:instrText>
    </w:r>
    <w:r w:rsidRPr="00F032B2">
      <w:rPr>
        <w:rFonts w:ascii="Ubuntu Light" w:hAnsi="Ubuntu Light"/>
        <w:sz w:val="16"/>
        <w:szCs w:val="16"/>
      </w:rPr>
      <w:fldChar w:fldCharType="separate"/>
    </w:r>
    <w:r w:rsidR="00395373">
      <w:rPr>
        <w:rFonts w:ascii="Ubuntu Light" w:hAnsi="Ubuntu Light"/>
        <w:noProof/>
        <w:sz w:val="16"/>
        <w:szCs w:val="16"/>
      </w:rPr>
      <w:t>22</w:t>
    </w:r>
    <w:r w:rsidRPr="00F032B2">
      <w:rPr>
        <w:rFonts w:ascii="Ubuntu Light" w:hAnsi="Ubuntu Light"/>
        <w:sz w:val="16"/>
        <w:szCs w:val="16"/>
      </w:rPr>
      <w:fldChar w:fldCharType="end"/>
    </w:r>
    <w:r w:rsidRPr="00F032B2">
      <w:rPr>
        <w:rFonts w:ascii="Ubuntu Light" w:hAnsi="Ubuntu Light"/>
        <w:sz w:val="16"/>
        <w:szCs w:val="16"/>
      </w:rPr>
      <w:t xml:space="preserve"> </w:t>
    </w:r>
    <w:r>
      <w:rPr>
        <w:rFonts w:ascii="Ubuntu Light" w:hAnsi="Ubuntu Light"/>
        <w:sz w:val="16"/>
        <w:szCs w:val="16"/>
      </w:rPr>
      <w:t>/</w:t>
    </w:r>
    <w:r w:rsidRPr="00F032B2">
      <w:rPr>
        <w:rFonts w:ascii="Ubuntu Light" w:hAnsi="Ubuntu Light"/>
        <w:sz w:val="16"/>
        <w:szCs w:val="16"/>
      </w:rPr>
      <w:t xml:space="preserve"> </w:t>
    </w:r>
    <w:r w:rsidRPr="00F032B2">
      <w:rPr>
        <w:rFonts w:ascii="Ubuntu Light" w:hAnsi="Ubuntu Light"/>
        <w:sz w:val="16"/>
        <w:szCs w:val="16"/>
      </w:rPr>
      <w:fldChar w:fldCharType="begin"/>
    </w:r>
    <w:r w:rsidRPr="00F032B2">
      <w:rPr>
        <w:rFonts w:ascii="Ubuntu Light" w:hAnsi="Ubuntu Light"/>
        <w:sz w:val="16"/>
        <w:szCs w:val="16"/>
      </w:rPr>
      <w:instrText xml:space="preserve"> NUMPAGES  \* MERGEFORMAT </w:instrText>
    </w:r>
    <w:r w:rsidRPr="00F032B2">
      <w:rPr>
        <w:rFonts w:ascii="Ubuntu Light" w:hAnsi="Ubuntu Light"/>
        <w:sz w:val="16"/>
        <w:szCs w:val="16"/>
      </w:rPr>
      <w:fldChar w:fldCharType="separate"/>
    </w:r>
    <w:r w:rsidR="00395373">
      <w:rPr>
        <w:rFonts w:ascii="Ubuntu Light" w:hAnsi="Ubuntu Light"/>
        <w:noProof/>
        <w:sz w:val="16"/>
        <w:szCs w:val="16"/>
      </w:rPr>
      <w:t>36</w:t>
    </w:r>
    <w:r w:rsidRPr="00F032B2">
      <w:rPr>
        <w:rFonts w:ascii="Ubuntu Light" w:hAnsi="Ubuntu Light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70" w:type="dxa"/>
      <w:tblInd w:w="-142" w:type="dxa"/>
      <w:tblLayout w:type="fixed"/>
      <w:tblLook w:val="04A0" w:firstRow="1" w:lastRow="0" w:firstColumn="1" w:lastColumn="0" w:noHBand="0" w:noVBand="1"/>
    </w:tblPr>
    <w:tblGrid>
      <w:gridCol w:w="3970"/>
      <w:gridCol w:w="1559"/>
      <w:gridCol w:w="2268"/>
      <w:gridCol w:w="1873"/>
    </w:tblGrid>
    <w:tr w:rsidR="00E85EE1" w:rsidRPr="00232796" w14:paraId="2F95B2FE" w14:textId="77777777" w:rsidTr="001E6731">
      <w:tc>
        <w:tcPr>
          <w:tcW w:w="3970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52423733" w14:textId="7F9D8FE4" w:rsidR="00E85EE1" w:rsidRPr="006620A1" w:rsidRDefault="00E85EE1" w:rsidP="001E6731">
          <w:pPr>
            <w:tabs>
              <w:tab w:val="center" w:pos="4819"/>
              <w:tab w:val="right" w:pos="9638"/>
            </w:tabs>
            <w:ind w:left="142" w:firstLine="0"/>
            <w:rPr>
              <w:rFonts w:ascii="Ubuntu" w:hAnsi="Ubuntu"/>
              <w:b/>
              <w:color w:val="00A5FF"/>
              <w:sz w:val="14"/>
              <w:szCs w:val="14"/>
            </w:rPr>
          </w:pPr>
        </w:p>
      </w:tc>
      <w:tc>
        <w:tcPr>
          <w:tcW w:w="1559" w:type="dxa"/>
          <w:vAlign w:val="center"/>
        </w:tcPr>
        <w:p w14:paraId="514C885A" w14:textId="77777777" w:rsidR="00E85EE1" w:rsidRPr="005E77E2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b/>
              <w:color w:val="00A5FF"/>
              <w:sz w:val="14"/>
              <w:szCs w:val="14"/>
            </w:rPr>
          </w:pPr>
        </w:p>
      </w:tc>
      <w:tc>
        <w:tcPr>
          <w:tcW w:w="2268" w:type="dxa"/>
          <w:vAlign w:val="center"/>
        </w:tcPr>
        <w:p w14:paraId="0017C2F6" w14:textId="77777777" w:rsidR="00E85EE1" w:rsidRPr="005E77E2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color w:val="00A5FF"/>
              <w:sz w:val="14"/>
              <w:szCs w:val="14"/>
            </w:rPr>
          </w:pPr>
        </w:p>
      </w:tc>
      <w:tc>
        <w:tcPr>
          <w:tcW w:w="1873" w:type="dxa"/>
          <w:vMerge w:val="restart"/>
          <w:shd w:val="clear" w:color="auto" w:fill="auto"/>
          <w:vAlign w:val="center"/>
        </w:tcPr>
        <w:p w14:paraId="2A9EF7D0" w14:textId="1F324800" w:rsidR="00E85EE1" w:rsidRPr="00232796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Calibri" w:hAnsi="Calibri"/>
              <w:sz w:val="16"/>
              <w:szCs w:val="16"/>
            </w:rPr>
          </w:pPr>
        </w:p>
      </w:tc>
    </w:tr>
    <w:tr w:rsidR="00E85EE1" w:rsidRPr="00232796" w14:paraId="68250D43" w14:textId="77777777" w:rsidTr="001E6731">
      <w:tc>
        <w:tcPr>
          <w:tcW w:w="3970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1D0085E1" w14:textId="3A01ACD2" w:rsidR="00E85EE1" w:rsidRPr="00AF04B4" w:rsidRDefault="00E85EE1" w:rsidP="001E6731">
          <w:pPr>
            <w:tabs>
              <w:tab w:val="center" w:pos="4819"/>
              <w:tab w:val="right" w:pos="9638"/>
            </w:tabs>
            <w:ind w:left="142" w:firstLine="0"/>
            <w:rPr>
              <w:rFonts w:ascii="Ubuntu" w:hAnsi="Ubuntu"/>
              <w:sz w:val="14"/>
              <w:szCs w:val="14"/>
            </w:rPr>
          </w:pPr>
        </w:p>
      </w:tc>
      <w:tc>
        <w:tcPr>
          <w:tcW w:w="1559" w:type="dxa"/>
          <w:vAlign w:val="center"/>
        </w:tcPr>
        <w:p w14:paraId="381CC6C8" w14:textId="2AF2A71C" w:rsidR="00E85EE1" w:rsidRPr="00AF04B4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sz w:val="14"/>
              <w:szCs w:val="14"/>
            </w:rPr>
          </w:pPr>
        </w:p>
      </w:tc>
      <w:tc>
        <w:tcPr>
          <w:tcW w:w="2268" w:type="dxa"/>
          <w:vAlign w:val="center"/>
        </w:tcPr>
        <w:p w14:paraId="4302A96B" w14:textId="2C5A9AD5" w:rsidR="00E85EE1" w:rsidRPr="00AF04B4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sz w:val="14"/>
              <w:szCs w:val="14"/>
            </w:rPr>
          </w:pPr>
        </w:p>
      </w:tc>
      <w:tc>
        <w:tcPr>
          <w:tcW w:w="1873" w:type="dxa"/>
          <w:vMerge/>
          <w:shd w:val="clear" w:color="auto" w:fill="auto"/>
          <w:vAlign w:val="center"/>
        </w:tcPr>
        <w:p w14:paraId="582A41A4" w14:textId="77777777" w:rsidR="00E85EE1" w:rsidRPr="00232796" w:rsidRDefault="00E85EE1" w:rsidP="001E6731">
          <w:pPr>
            <w:tabs>
              <w:tab w:val="center" w:pos="4819"/>
              <w:tab w:val="right" w:pos="9638"/>
            </w:tabs>
            <w:ind w:left="142" w:firstLine="0"/>
            <w:jc w:val="left"/>
            <w:rPr>
              <w:rFonts w:ascii="Calibri" w:hAnsi="Calibri"/>
              <w:sz w:val="16"/>
              <w:szCs w:val="16"/>
            </w:rPr>
          </w:pPr>
        </w:p>
      </w:tc>
    </w:tr>
    <w:tr w:rsidR="00E85EE1" w:rsidRPr="00232796" w14:paraId="687B8666" w14:textId="77777777" w:rsidTr="001E6731">
      <w:tc>
        <w:tcPr>
          <w:tcW w:w="3970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707AB7A0" w14:textId="2A1F341A" w:rsidR="00E85EE1" w:rsidRPr="00AF04B4" w:rsidRDefault="00E85EE1" w:rsidP="001E6731">
          <w:pPr>
            <w:tabs>
              <w:tab w:val="center" w:pos="4819"/>
              <w:tab w:val="right" w:pos="9638"/>
            </w:tabs>
            <w:ind w:left="142" w:firstLine="0"/>
            <w:rPr>
              <w:rFonts w:ascii="Ubuntu" w:hAnsi="Ubuntu"/>
              <w:sz w:val="14"/>
              <w:szCs w:val="14"/>
            </w:rPr>
          </w:pPr>
        </w:p>
      </w:tc>
      <w:tc>
        <w:tcPr>
          <w:tcW w:w="1559" w:type="dxa"/>
          <w:vAlign w:val="center"/>
        </w:tcPr>
        <w:p w14:paraId="2EE371BB" w14:textId="6D4FD159" w:rsidR="00E85EE1" w:rsidRPr="00AF04B4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sz w:val="14"/>
              <w:szCs w:val="14"/>
            </w:rPr>
          </w:pPr>
        </w:p>
      </w:tc>
      <w:tc>
        <w:tcPr>
          <w:tcW w:w="2268" w:type="dxa"/>
          <w:vAlign w:val="center"/>
        </w:tcPr>
        <w:p w14:paraId="668EEF78" w14:textId="77777777" w:rsidR="00E85EE1" w:rsidRPr="00AF04B4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sz w:val="14"/>
              <w:szCs w:val="14"/>
            </w:rPr>
          </w:pPr>
        </w:p>
      </w:tc>
      <w:tc>
        <w:tcPr>
          <w:tcW w:w="1873" w:type="dxa"/>
          <w:vMerge/>
          <w:shd w:val="clear" w:color="auto" w:fill="auto"/>
          <w:vAlign w:val="center"/>
        </w:tcPr>
        <w:p w14:paraId="1485B4F3" w14:textId="77777777" w:rsidR="00E85EE1" w:rsidRPr="00232796" w:rsidRDefault="00E85EE1" w:rsidP="001E6731">
          <w:pPr>
            <w:tabs>
              <w:tab w:val="center" w:pos="4819"/>
              <w:tab w:val="right" w:pos="9638"/>
            </w:tabs>
            <w:ind w:left="142" w:firstLine="0"/>
            <w:jc w:val="left"/>
            <w:rPr>
              <w:rFonts w:ascii="Calibri" w:hAnsi="Calibri"/>
              <w:b/>
              <w:sz w:val="16"/>
              <w:szCs w:val="16"/>
            </w:rPr>
          </w:pPr>
        </w:p>
      </w:tc>
    </w:tr>
    <w:tr w:rsidR="00E85EE1" w:rsidRPr="00232796" w14:paraId="05EF04E2" w14:textId="77777777" w:rsidTr="001E6731">
      <w:tc>
        <w:tcPr>
          <w:tcW w:w="3970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65DFD2C4" w14:textId="72557565" w:rsidR="00E85EE1" w:rsidRPr="005E77E2" w:rsidRDefault="00E85EE1" w:rsidP="001E6731">
          <w:pPr>
            <w:tabs>
              <w:tab w:val="center" w:pos="4819"/>
              <w:tab w:val="right" w:pos="9638"/>
            </w:tabs>
            <w:ind w:left="142" w:firstLine="0"/>
            <w:rPr>
              <w:rFonts w:ascii="Ubuntu" w:hAnsi="Ubuntu"/>
              <w:b/>
              <w:sz w:val="14"/>
              <w:szCs w:val="14"/>
            </w:rPr>
          </w:pPr>
        </w:p>
      </w:tc>
      <w:tc>
        <w:tcPr>
          <w:tcW w:w="1559" w:type="dxa"/>
          <w:vAlign w:val="center"/>
        </w:tcPr>
        <w:p w14:paraId="56A58FA1" w14:textId="50CD62D5" w:rsidR="00E85EE1" w:rsidRPr="005E77E2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b/>
              <w:sz w:val="14"/>
              <w:szCs w:val="14"/>
            </w:rPr>
          </w:pPr>
        </w:p>
      </w:tc>
      <w:tc>
        <w:tcPr>
          <w:tcW w:w="2268" w:type="dxa"/>
          <w:vAlign w:val="center"/>
        </w:tcPr>
        <w:p w14:paraId="2883F8F1" w14:textId="0A1E8B29" w:rsidR="00E85EE1" w:rsidRPr="00AF04B4" w:rsidRDefault="00E85EE1" w:rsidP="001E6731">
          <w:pPr>
            <w:tabs>
              <w:tab w:val="center" w:pos="4819"/>
              <w:tab w:val="right" w:pos="9638"/>
            </w:tabs>
            <w:ind w:firstLine="0"/>
            <w:jc w:val="left"/>
            <w:rPr>
              <w:rFonts w:ascii="Ubuntu" w:hAnsi="Ubuntu"/>
              <w:b/>
              <w:sz w:val="14"/>
              <w:szCs w:val="14"/>
            </w:rPr>
          </w:pPr>
        </w:p>
      </w:tc>
      <w:tc>
        <w:tcPr>
          <w:tcW w:w="1873" w:type="dxa"/>
          <w:vMerge/>
          <w:shd w:val="clear" w:color="auto" w:fill="auto"/>
          <w:vAlign w:val="center"/>
        </w:tcPr>
        <w:p w14:paraId="69F20D24" w14:textId="77777777" w:rsidR="00E85EE1" w:rsidRPr="00232796" w:rsidRDefault="00E85EE1" w:rsidP="001E6731">
          <w:pPr>
            <w:tabs>
              <w:tab w:val="center" w:pos="4819"/>
              <w:tab w:val="right" w:pos="9638"/>
            </w:tabs>
            <w:ind w:left="142" w:firstLine="0"/>
            <w:jc w:val="left"/>
            <w:rPr>
              <w:rFonts w:ascii="Calibri" w:hAnsi="Calibri"/>
              <w:b/>
              <w:sz w:val="16"/>
              <w:szCs w:val="16"/>
            </w:rPr>
          </w:pPr>
        </w:p>
      </w:tc>
    </w:tr>
  </w:tbl>
  <w:p w14:paraId="3D9B0DAC" w14:textId="77777777" w:rsidR="00E85EE1" w:rsidRDefault="00E85EE1" w:rsidP="00946E7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C0098" w14:textId="77777777" w:rsidR="008C4383" w:rsidRDefault="008C4383" w:rsidP="007677F7">
      <w:r>
        <w:separator/>
      </w:r>
    </w:p>
    <w:p w14:paraId="283F8BDB" w14:textId="77777777" w:rsidR="008C4383" w:rsidRDefault="008C4383" w:rsidP="007677F7"/>
    <w:p w14:paraId="28E512B9" w14:textId="77777777" w:rsidR="008C4383" w:rsidRDefault="008C4383" w:rsidP="007677F7"/>
    <w:p w14:paraId="770C0597" w14:textId="77777777" w:rsidR="008C4383" w:rsidRDefault="008C4383" w:rsidP="007677F7"/>
    <w:p w14:paraId="233F6F83" w14:textId="77777777" w:rsidR="008C4383" w:rsidRDefault="008C4383" w:rsidP="007677F7"/>
    <w:p w14:paraId="53A5BF98" w14:textId="77777777" w:rsidR="008C4383" w:rsidRDefault="008C4383" w:rsidP="007677F7"/>
    <w:p w14:paraId="18B3FD3E" w14:textId="77777777" w:rsidR="008C4383" w:rsidRDefault="008C4383" w:rsidP="007677F7"/>
    <w:p w14:paraId="4C06F0E4" w14:textId="77777777" w:rsidR="008C4383" w:rsidRDefault="008C4383" w:rsidP="007677F7"/>
    <w:p w14:paraId="41542B9A" w14:textId="77777777" w:rsidR="008C4383" w:rsidRDefault="008C4383" w:rsidP="007677F7"/>
  </w:footnote>
  <w:footnote w:type="continuationSeparator" w:id="0">
    <w:p w14:paraId="4F21195D" w14:textId="77777777" w:rsidR="008C4383" w:rsidRDefault="008C4383" w:rsidP="007677F7">
      <w:r>
        <w:continuationSeparator/>
      </w:r>
    </w:p>
    <w:p w14:paraId="43D6F268" w14:textId="77777777" w:rsidR="008C4383" w:rsidRDefault="008C4383" w:rsidP="007677F7"/>
    <w:p w14:paraId="281E4FA8" w14:textId="77777777" w:rsidR="008C4383" w:rsidRDefault="008C4383" w:rsidP="007677F7"/>
    <w:p w14:paraId="2DE2ABA3" w14:textId="77777777" w:rsidR="008C4383" w:rsidRDefault="008C4383" w:rsidP="007677F7"/>
    <w:p w14:paraId="6BDF4A41" w14:textId="77777777" w:rsidR="008C4383" w:rsidRDefault="008C4383" w:rsidP="007677F7"/>
    <w:p w14:paraId="703088BC" w14:textId="77777777" w:rsidR="008C4383" w:rsidRDefault="008C4383" w:rsidP="007677F7"/>
    <w:p w14:paraId="10FA8E82" w14:textId="77777777" w:rsidR="008C4383" w:rsidRDefault="008C4383" w:rsidP="007677F7"/>
    <w:p w14:paraId="7739CE97" w14:textId="77777777" w:rsidR="008C4383" w:rsidRDefault="008C4383" w:rsidP="007677F7"/>
    <w:p w14:paraId="7FB76DFD" w14:textId="77777777" w:rsidR="008C4383" w:rsidRDefault="008C4383" w:rsidP="00767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75789" w14:textId="77777777" w:rsidR="00E85EE1" w:rsidRDefault="00E85EE1" w:rsidP="007677F7"/>
  <w:p w14:paraId="2815F139" w14:textId="77777777" w:rsidR="00E85EE1" w:rsidRDefault="00E85EE1" w:rsidP="007677F7"/>
  <w:p w14:paraId="6CD3D200" w14:textId="77777777" w:rsidR="00E85EE1" w:rsidRDefault="00E85EE1" w:rsidP="007677F7"/>
  <w:p w14:paraId="152C2FFB" w14:textId="77777777" w:rsidR="00E85EE1" w:rsidRDefault="00E85EE1" w:rsidP="007677F7"/>
  <w:p w14:paraId="5B396BE6" w14:textId="77777777" w:rsidR="00E85EE1" w:rsidRDefault="00E85EE1" w:rsidP="007677F7"/>
  <w:p w14:paraId="44ED4DD7" w14:textId="77777777" w:rsidR="00E85EE1" w:rsidRDefault="00E85EE1" w:rsidP="007677F7"/>
  <w:p w14:paraId="5ED01189" w14:textId="77777777" w:rsidR="00E85EE1" w:rsidRDefault="00E85EE1" w:rsidP="007677F7"/>
  <w:p w14:paraId="6F3DAC34" w14:textId="77777777" w:rsidR="00E85EE1" w:rsidRDefault="00E85EE1" w:rsidP="007677F7"/>
  <w:p w14:paraId="2C043543" w14:textId="77777777" w:rsidR="00E85EE1" w:rsidRDefault="00E85EE1" w:rsidP="007677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3032" w14:textId="18E53623" w:rsidR="00E85EE1" w:rsidRDefault="00E85EE1" w:rsidP="00C77F8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mso62"/>
      </v:shape>
    </w:pict>
  </w:numPicBullet>
  <w:abstractNum w:abstractNumId="0" w15:restartNumberingAfterBreak="0">
    <w:nsid w:val="014E2A87"/>
    <w:multiLevelType w:val="hybridMultilevel"/>
    <w:tmpl w:val="F9586AC0"/>
    <w:lvl w:ilvl="0" w:tplc="ED4CFE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17DE2"/>
    <w:multiLevelType w:val="hybridMultilevel"/>
    <w:tmpl w:val="489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0836"/>
    <w:multiLevelType w:val="hybridMultilevel"/>
    <w:tmpl w:val="50AA1F8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92234"/>
    <w:multiLevelType w:val="multilevel"/>
    <w:tmpl w:val="BDFE5CAE"/>
    <w:styleLink w:val="Elencopuntato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0E895F56"/>
    <w:multiLevelType w:val="hybridMultilevel"/>
    <w:tmpl w:val="45E6EEF8"/>
    <w:lvl w:ilvl="0" w:tplc="4E92A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223A"/>
    <w:multiLevelType w:val="hybridMultilevel"/>
    <w:tmpl w:val="72185FC4"/>
    <w:lvl w:ilvl="0" w:tplc="BDBEB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472A9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43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C2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80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4F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45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30E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E6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E62E1"/>
    <w:multiLevelType w:val="hybridMultilevel"/>
    <w:tmpl w:val="4D6824D8"/>
    <w:lvl w:ilvl="0" w:tplc="DAEE5514">
      <w:start w:val="3"/>
      <w:numFmt w:val="bullet"/>
      <w:lvlText w:val="-"/>
      <w:lvlJc w:val="left"/>
      <w:pPr>
        <w:ind w:left="1069" w:hanging="360"/>
      </w:pPr>
      <w:rPr>
        <w:rFonts w:ascii="ZapfHumnst BT" w:eastAsia="Times New Roman" w:hAnsi="ZapfHumnst B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89A0C4A"/>
    <w:multiLevelType w:val="hybridMultilevel"/>
    <w:tmpl w:val="50202D58"/>
    <w:lvl w:ilvl="0" w:tplc="041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C94AC8"/>
    <w:multiLevelType w:val="hybridMultilevel"/>
    <w:tmpl w:val="347839F4"/>
    <w:lvl w:ilvl="0" w:tplc="FE3850E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0D250A"/>
    <w:multiLevelType w:val="hybridMultilevel"/>
    <w:tmpl w:val="756E820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5C3774"/>
    <w:multiLevelType w:val="hybridMultilevel"/>
    <w:tmpl w:val="13E81B0C"/>
    <w:lvl w:ilvl="0" w:tplc="5BDED92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1" w15:restartNumberingAfterBreak="0">
    <w:nsid w:val="27B464C6"/>
    <w:multiLevelType w:val="hybridMultilevel"/>
    <w:tmpl w:val="9E6C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23982"/>
    <w:multiLevelType w:val="hybridMultilevel"/>
    <w:tmpl w:val="E768158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B2F57C6"/>
    <w:multiLevelType w:val="hybridMultilevel"/>
    <w:tmpl w:val="B2F03E30"/>
    <w:lvl w:ilvl="0" w:tplc="A21463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AA25EF"/>
    <w:multiLevelType w:val="hybridMultilevel"/>
    <w:tmpl w:val="ED8A7A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97440"/>
    <w:multiLevelType w:val="hybridMultilevel"/>
    <w:tmpl w:val="BA68A1BC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9996964"/>
    <w:multiLevelType w:val="hybridMultilevel"/>
    <w:tmpl w:val="B6DA7BAE"/>
    <w:lvl w:ilvl="0" w:tplc="1A92C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D721E"/>
    <w:multiLevelType w:val="hybridMultilevel"/>
    <w:tmpl w:val="F08E3F1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46F3D"/>
    <w:multiLevelType w:val="hybridMultilevel"/>
    <w:tmpl w:val="9BC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D0791"/>
    <w:multiLevelType w:val="hybridMultilevel"/>
    <w:tmpl w:val="E1843F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547F2"/>
    <w:multiLevelType w:val="hybridMultilevel"/>
    <w:tmpl w:val="508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A791A"/>
    <w:multiLevelType w:val="hybridMultilevel"/>
    <w:tmpl w:val="4094C4C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91732"/>
    <w:multiLevelType w:val="multilevel"/>
    <w:tmpl w:val="12B8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121C2"/>
    <w:multiLevelType w:val="hybridMultilevel"/>
    <w:tmpl w:val="5A76CE02"/>
    <w:lvl w:ilvl="0" w:tplc="90EE74A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855E5"/>
    <w:multiLevelType w:val="hybridMultilevel"/>
    <w:tmpl w:val="656E87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02949"/>
    <w:multiLevelType w:val="hybridMultilevel"/>
    <w:tmpl w:val="BA225FC8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887799"/>
    <w:multiLevelType w:val="hybridMultilevel"/>
    <w:tmpl w:val="9B9E7CB6"/>
    <w:lvl w:ilvl="0" w:tplc="30ACB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B1FEC"/>
    <w:multiLevelType w:val="hybridMultilevel"/>
    <w:tmpl w:val="D496F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F161E"/>
    <w:multiLevelType w:val="multilevel"/>
    <w:tmpl w:val="B8EE21D2"/>
    <w:styleLink w:val="ElencoPersonalizzato"/>
    <w:lvl w:ilvl="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ascii="ZapfHumnst BT" w:hAnsi="ZapfHumnst BT" w:hint="default"/>
        <w:dstrike w:val="0"/>
        <w:color w:val="000000"/>
        <w:kern w:val="0"/>
        <w:sz w:val="20"/>
        <w:szCs w:val="20"/>
        <w:vertAlign w:val="baseline"/>
      </w:rPr>
    </w:lvl>
    <w:lvl w:ilvl="1">
      <w:start w:val="1"/>
      <w:numFmt w:val="lowerRoman"/>
      <w:lvlText w:val="%2"/>
      <w:lvlJc w:val="left"/>
      <w:pPr>
        <w:tabs>
          <w:tab w:val="num" w:pos="1724"/>
        </w:tabs>
        <w:ind w:left="1724" w:hanging="360"/>
      </w:pPr>
      <w:rPr>
        <w:rFonts w:ascii="ZapfHumnst BT" w:hAnsi="ZapfHumnst BT" w:cs="Courier New" w:hint="default"/>
        <w:dstrike w:val="0"/>
        <w:color w:val="000000"/>
        <w:sz w:val="20"/>
        <w:szCs w:val="20"/>
        <w:vertAlign w:val="baseline"/>
      </w:rPr>
    </w:lvl>
    <w:lvl w:ilvl="2">
      <w:start w:val="1"/>
      <w:numFmt w:val="bullet"/>
      <w:lvlText w:val="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dstrike w:val="0"/>
        <w:color w:val="000000"/>
        <w:sz w:val="20"/>
        <w:szCs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34130A7"/>
    <w:multiLevelType w:val="hybridMultilevel"/>
    <w:tmpl w:val="FE025E04"/>
    <w:lvl w:ilvl="0" w:tplc="1382D3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511F1"/>
    <w:multiLevelType w:val="hybridMultilevel"/>
    <w:tmpl w:val="A058B6BE"/>
    <w:lvl w:ilvl="0" w:tplc="BDBEB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472A9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43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C2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80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4F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45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30E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E6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71421"/>
    <w:multiLevelType w:val="hybridMultilevel"/>
    <w:tmpl w:val="2850EB7E"/>
    <w:lvl w:ilvl="0" w:tplc="29DA0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011A99"/>
    <w:multiLevelType w:val="multilevel"/>
    <w:tmpl w:val="0C8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73D3D"/>
    <w:multiLevelType w:val="hybridMultilevel"/>
    <w:tmpl w:val="15B4E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7E47DF"/>
    <w:multiLevelType w:val="hybridMultilevel"/>
    <w:tmpl w:val="20BE93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C57B71"/>
    <w:multiLevelType w:val="hybridMultilevel"/>
    <w:tmpl w:val="E0944EE2"/>
    <w:lvl w:ilvl="0" w:tplc="32146EFA">
      <w:numFmt w:val="bullet"/>
      <w:lvlText w:val="-"/>
      <w:lvlJc w:val="left"/>
      <w:pPr>
        <w:ind w:left="720" w:hanging="360"/>
      </w:pPr>
      <w:rPr>
        <w:rFonts w:ascii="ZapfHumnst BT" w:eastAsia="Times New Roman" w:hAnsi="ZapfHumnst B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0728C"/>
    <w:multiLevelType w:val="hybridMultilevel"/>
    <w:tmpl w:val="F5CC5B60"/>
    <w:lvl w:ilvl="0" w:tplc="BDBEB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472A9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43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C2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80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4F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45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30E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E6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3C0AB4"/>
    <w:multiLevelType w:val="hybridMultilevel"/>
    <w:tmpl w:val="40AC8942"/>
    <w:lvl w:ilvl="0" w:tplc="25A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F63A46"/>
    <w:multiLevelType w:val="hybridMultilevel"/>
    <w:tmpl w:val="AD74E6F0"/>
    <w:lvl w:ilvl="0" w:tplc="0410000F">
      <w:start w:val="1"/>
      <w:numFmt w:val="decimal"/>
      <w:lvlText w:val="%1."/>
      <w:lvlJc w:val="left"/>
      <w:pPr>
        <w:ind w:left="1470" w:hanging="360"/>
      </w:p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9" w15:restartNumberingAfterBreak="0">
    <w:nsid w:val="698A21DF"/>
    <w:multiLevelType w:val="hybridMultilevel"/>
    <w:tmpl w:val="3314D7B8"/>
    <w:lvl w:ilvl="0" w:tplc="041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4C73EB"/>
    <w:multiLevelType w:val="multilevel"/>
    <w:tmpl w:val="8E56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50E6C"/>
    <w:multiLevelType w:val="multilevel"/>
    <w:tmpl w:val="DD5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E00B4"/>
    <w:multiLevelType w:val="hybridMultilevel"/>
    <w:tmpl w:val="5EFC59BA"/>
    <w:lvl w:ilvl="0" w:tplc="5E485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88600E5"/>
    <w:multiLevelType w:val="hybridMultilevel"/>
    <w:tmpl w:val="EC6C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3448B"/>
    <w:multiLevelType w:val="hybridMultilevel"/>
    <w:tmpl w:val="BC080908"/>
    <w:lvl w:ilvl="0" w:tplc="F62C96B2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109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C9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89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43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8E4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EE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AC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4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8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39"/>
  </w:num>
  <w:num w:numId="9">
    <w:abstractNumId w:val="7"/>
  </w:num>
  <w:num w:numId="10">
    <w:abstractNumId w:val="6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</w:num>
  <w:num w:numId="14">
    <w:abstractNumId w:val="14"/>
  </w:num>
  <w:num w:numId="15">
    <w:abstractNumId w:val="37"/>
  </w:num>
  <w:num w:numId="16">
    <w:abstractNumId w:val="35"/>
  </w:num>
  <w:num w:numId="17">
    <w:abstractNumId w:val="4"/>
  </w:num>
  <w:num w:numId="18">
    <w:abstractNumId w:val="31"/>
  </w:num>
  <w:num w:numId="19">
    <w:abstractNumId w:val="13"/>
  </w:num>
  <w:num w:numId="20">
    <w:abstractNumId w:val="0"/>
  </w:num>
  <w:num w:numId="21">
    <w:abstractNumId w:val="23"/>
  </w:num>
  <w:num w:numId="22">
    <w:abstractNumId w:val="26"/>
  </w:num>
  <w:num w:numId="23">
    <w:abstractNumId w:val="8"/>
  </w:num>
  <w:num w:numId="24">
    <w:abstractNumId w:val="8"/>
  </w:num>
  <w:num w:numId="25">
    <w:abstractNumId w:val="41"/>
  </w:num>
  <w:num w:numId="26">
    <w:abstractNumId w:val="22"/>
  </w:num>
  <w:num w:numId="27">
    <w:abstractNumId w:val="40"/>
  </w:num>
  <w:num w:numId="28">
    <w:abstractNumId w:val="32"/>
  </w:num>
  <w:num w:numId="29">
    <w:abstractNumId w:val="19"/>
  </w:num>
  <w:num w:numId="30">
    <w:abstractNumId w:val="25"/>
  </w:num>
  <w:num w:numId="31">
    <w:abstractNumId w:val="15"/>
  </w:num>
  <w:num w:numId="32">
    <w:abstractNumId w:val="38"/>
  </w:num>
  <w:num w:numId="33">
    <w:abstractNumId w:val="42"/>
  </w:num>
  <w:num w:numId="34">
    <w:abstractNumId w:val="2"/>
  </w:num>
  <w:num w:numId="35">
    <w:abstractNumId w:val="17"/>
  </w:num>
  <w:num w:numId="36">
    <w:abstractNumId w:val="9"/>
  </w:num>
  <w:num w:numId="37">
    <w:abstractNumId w:val="12"/>
  </w:num>
  <w:num w:numId="38">
    <w:abstractNumId w:val="44"/>
  </w:num>
  <w:num w:numId="39">
    <w:abstractNumId w:val="30"/>
  </w:num>
  <w:num w:numId="40">
    <w:abstractNumId w:val="36"/>
  </w:num>
  <w:num w:numId="41">
    <w:abstractNumId w:val="10"/>
  </w:num>
  <w:num w:numId="42">
    <w:abstractNumId w:val="34"/>
  </w:num>
  <w:num w:numId="43">
    <w:abstractNumId w:val="18"/>
  </w:num>
  <w:num w:numId="44">
    <w:abstractNumId w:val="1"/>
  </w:num>
  <w:num w:numId="45">
    <w:abstractNumId w:val="11"/>
  </w:num>
  <w:num w:numId="46">
    <w:abstractNumId w:val="43"/>
  </w:num>
  <w:num w:numId="47">
    <w:abstractNumId w:val="24"/>
  </w:num>
  <w:num w:numId="4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D7"/>
    <w:rsid w:val="00000532"/>
    <w:rsid w:val="0000066A"/>
    <w:rsid w:val="000006A1"/>
    <w:rsid w:val="00000EE1"/>
    <w:rsid w:val="00001388"/>
    <w:rsid w:val="000026DC"/>
    <w:rsid w:val="00004F67"/>
    <w:rsid w:val="00007F58"/>
    <w:rsid w:val="00010B93"/>
    <w:rsid w:val="000123B7"/>
    <w:rsid w:val="00020244"/>
    <w:rsid w:val="000202AF"/>
    <w:rsid w:val="00020D49"/>
    <w:rsid w:val="00021AA3"/>
    <w:rsid w:val="00024EB0"/>
    <w:rsid w:val="00025BE5"/>
    <w:rsid w:val="00027CD0"/>
    <w:rsid w:val="00027F7D"/>
    <w:rsid w:val="000367DF"/>
    <w:rsid w:val="00041029"/>
    <w:rsid w:val="00041B8B"/>
    <w:rsid w:val="00043294"/>
    <w:rsid w:val="00045F40"/>
    <w:rsid w:val="000475BD"/>
    <w:rsid w:val="00052293"/>
    <w:rsid w:val="0005479A"/>
    <w:rsid w:val="00054AB7"/>
    <w:rsid w:val="000648FD"/>
    <w:rsid w:val="00064F84"/>
    <w:rsid w:val="00066904"/>
    <w:rsid w:val="00066F2F"/>
    <w:rsid w:val="000676F1"/>
    <w:rsid w:val="000717EC"/>
    <w:rsid w:val="00073C06"/>
    <w:rsid w:val="0007522E"/>
    <w:rsid w:val="00075B2B"/>
    <w:rsid w:val="00080AD7"/>
    <w:rsid w:val="000817C7"/>
    <w:rsid w:val="00085ECD"/>
    <w:rsid w:val="00090E58"/>
    <w:rsid w:val="000A0E22"/>
    <w:rsid w:val="000A4CCB"/>
    <w:rsid w:val="000B13F1"/>
    <w:rsid w:val="000B3E1A"/>
    <w:rsid w:val="000B49EF"/>
    <w:rsid w:val="000C0DD6"/>
    <w:rsid w:val="000C12FD"/>
    <w:rsid w:val="000C6389"/>
    <w:rsid w:val="000D0AED"/>
    <w:rsid w:val="000D1289"/>
    <w:rsid w:val="000D1350"/>
    <w:rsid w:val="000D4941"/>
    <w:rsid w:val="000D584E"/>
    <w:rsid w:val="000D6168"/>
    <w:rsid w:val="000D7451"/>
    <w:rsid w:val="000E73FF"/>
    <w:rsid w:val="000F0F69"/>
    <w:rsid w:val="000F2CD2"/>
    <w:rsid w:val="000F3516"/>
    <w:rsid w:val="000F5902"/>
    <w:rsid w:val="0010361B"/>
    <w:rsid w:val="00104293"/>
    <w:rsid w:val="00104F65"/>
    <w:rsid w:val="00107C04"/>
    <w:rsid w:val="00107F04"/>
    <w:rsid w:val="00111CFA"/>
    <w:rsid w:val="00111F56"/>
    <w:rsid w:val="001121C7"/>
    <w:rsid w:val="00114D1A"/>
    <w:rsid w:val="00114DE4"/>
    <w:rsid w:val="00115CA3"/>
    <w:rsid w:val="00117D32"/>
    <w:rsid w:val="00120D7D"/>
    <w:rsid w:val="001212D3"/>
    <w:rsid w:val="00122E36"/>
    <w:rsid w:val="00123516"/>
    <w:rsid w:val="00125035"/>
    <w:rsid w:val="00131494"/>
    <w:rsid w:val="00131B16"/>
    <w:rsid w:val="00135470"/>
    <w:rsid w:val="00136640"/>
    <w:rsid w:val="00136B69"/>
    <w:rsid w:val="00136ED1"/>
    <w:rsid w:val="00143054"/>
    <w:rsid w:val="00143CED"/>
    <w:rsid w:val="00143EFA"/>
    <w:rsid w:val="00151DA7"/>
    <w:rsid w:val="00153784"/>
    <w:rsid w:val="00157357"/>
    <w:rsid w:val="00163286"/>
    <w:rsid w:val="001634BF"/>
    <w:rsid w:val="00163C8C"/>
    <w:rsid w:val="001669FD"/>
    <w:rsid w:val="0016798A"/>
    <w:rsid w:val="00174E7B"/>
    <w:rsid w:val="00180A4B"/>
    <w:rsid w:val="00181D58"/>
    <w:rsid w:val="0018410C"/>
    <w:rsid w:val="00190BAF"/>
    <w:rsid w:val="00192ECF"/>
    <w:rsid w:val="001952A3"/>
    <w:rsid w:val="001959B4"/>
    <w:rsid w:val="001967B5"/>
    <w:rsid w:val="001A17A5"/>
    <w:rsid w:val="001A30E9"/>
    <w:rsid w:val="001A3BA2"/>
    <w:rsid w:val="001A3BC1"/>
    <w:rsid w:val="001A46A9"/>
    <w:rsid w:val="001A788F"/>
    <w:rsid w:val="001B25C6"/>
    <w:rsid w:val="001B2C87"/>
    <w:rsid w:val="001B4FBE"/>
    <w:rsid w:val="001B7417"/>
    <w:rsid w:val="001C129C"/>
    <w:rsid w:val="001C258D"/>
    <w:rsid w:val="001C41DF"/>
    <w:rsid w:val="001C64D3"/>
    <w:rsid w:val="001C7441"/>
    <w:rsid w:val="001D6C8F"/>
    <w:rsid w:val="001D6F9F"/>
    <w:rsid w:val="001D71E2"/>
    <w:rsid w:val="001E2EBF"/>
    <w:rsid w:val="001E6731"/>
    <w:rsid w:val="001E6FCD"/>
    <w:rsid w:val="001E7EAB"/>
    <w:rsid w:val="001F07A1"/>
    <w:rsid w:val="001F37B0"/>
    <w:rsid w:val="001F3CF3"/>
    <w:rsid w:val="001F3D85"/>
    <w:rsid w:val="001F5D61"/>
    <w:rsid w:val="001F5E43"/>
    <w:rsid w:val="001F74F8"/>
    <w:rsid w:val="00203035"/>
    <w:rsid w:val="00204D53"/>
    <w:rsid w:val="002060E5"/>
    <w:rsid w:val="00212314"/>
    <w:rsid w:val="00212A86"/>
    <w:rsid w:val="002158C5"/>
    <w:rsid w:val="00215B24"/>
    <w:rsid w:val="002202B2"/>
    <w:rsid w:val="00220CF5"/>
    <w:rsid w:val="00221D72"/>
    <w:rsid w:val="00222A26"/>
    <w:rsid w:val="00223CF5"/>
    <w:rsid w:val="00223ECA"/>
    <w:rsid w:val="002244B3"/>
    <w:rsid w:val="002255E2"/>
    <w:rsid w:val="00230388"/>
    <w:rsid w:val="0023134E"/>
    <w:rsid w:val="0023157B"/>
    <w:rsid w:val="0023199E"/>
    <w:rsid w:val="002320A9"/>
    <w:rsid w:val="00234B85"/>
    <w:rsid w:val="00237E31"/>
    <w:rsid w:val="00240E97"/>
    <w:rsid w:val="00241529"/>
    <w:rsid w:val="00243076"/>
    <w:rsid w:val="00247C59"/>
    <w:rsid w:val="00250534"/>
    <w:rsid w:val="00250E41"/>
    <w:rsid w:val="0025204E"/>
    <w:rsid w:val="00252460"/>
    <w:rsid w:val="00254D83"/>
    <w:rsid w:val="00256E39"/>
    <w:rsid w:val="00260F11"/>
    <w:rsid w:val="00262B36"/>
    <w:rsid w:val="00264365"/>
    <w:rsid w:val="00265DEF"/>
    <w:rsid w:val="00265EF3"/>
    <w:rsid w:val="00270842"/>
    <w:rsid w:val="0027236C"/>
    <w:rsid w:val="00272ECD"/>
    <w:rsid w:val="00273A11"/>
    <w:rsid w:val="0027512A"/>
    <w:rsid w:val="00280747"/>
    <w:rsid w:val="00283D3A"/>
    <w:rsid w:val="00290AC4"/>
    <w:rsid w:val="00290ADC"/>
    <w:rsid w:val="0029153C"/>
    <w:rsid w:val="00292FC9"/>
    <w:rsid w:val="00297326"/>
    <w:rsid w:val="002A09C4"/>
    <w:rsid w:val="002A0C5D"/>
    <w:rsid w:val="002A1FF3"/>
    <w:rsid w:val="002A2165"/>
    <w:rsid w:val="002A2554"/>
    <w:rsid w:val="002A5F06"/>
    <w:rsid w:val="002B0338"/>
    <w:rsid w:val="002B14C4"/>
    <w:rsid w:val="002B3068"/>
    <w:rsid w:val="002B4D06"/>
    <w:rsid w:val="002B7F31"/>
    <w:rsid w:val="002C064D"/>
    <w:rsid w:val="002C0C5A"/>
    <w:rsid w:val="002C20E3"/>
    <w:rsid w:val="002C6DEE"/>
    <w:rsid w:val="002C739B"/>
    <w:rsid w:val="002C769E"/>
    <w:rsid w:val="002D0D11"/>
    <w:rsid w:val="002D1E09"/>
    <w:rsid w:val="002D65A2"/>
    <w:rsid w:val="002D71B0"/>
    <w:rsid w:val="002E01C1"/>
    <w:rsid w:val="002E1345"/>
    <w:rsid w:val="002E4650"/>
    <w:rsid w:val="002E4D45"/>
    <w:rsid w:val="002E59F3"/>
    <w:rsid w:val="002E707D"/>
    <w:rsid w:val="002E7162"/>
    <w:rsid w:val="002F0AD4"/>
    <w:rsid w:val="002F1D11"/>
    <w:rsid w:val="002F4E0A"/>
    <w:rsid w:val="002F55F6"/>
    <w:rsid w:val="002F5FDF"/>
    <w:rsid w:val="002F6B4B"/>
    <w:rsid w:val="002F6CD0"/>
    <w:rsid w:val="002F76C1"/>
    <w:rsid w:val="00301773"/>
    <w:rsid w:val="00301EFB"/>
    <w:rsid w:val="00302176"/>
    <w:rsid w:val="00314CC8"/>
    <w:rsid w:val="00315475"/>
    <w:rsid w:val="00316FF6"/>
    <w:rsid w:val="00317435"/>
    <w:rsid w:val="00322DC1"/>
    <w:rsid w:val="00323A16"/>
    <w:rsid w:val="00325E06"/>
    <w:rsid w:val="00325E12"/>
    <w:rsid w:val="00331CEB"/>
    <w:rsid w:val="003360D4"/>
    <w:rsid w:val="003366DD"/>
    <w:rsid w:val="00340157"/>
    <w:rsid w:val="00344481"/>
    <w:rsid w:val="00346448"/>
    <w:rsid w:val="00347714"/>
    <w:rsid w:val="00350DDE"/>
    <w:rsid w:val="003511FB"/>
    <w:rsid w:val="00354785"/>
    <w:rsid w:val="00355E5D"/>
    <w:rsid w:val="00360105"/>
    <w:rsid w:val="0036220C"/>
    <w:rsid w:val="003625B0"/>
    <w:rsid w:val="00362FA7"/>
    <w:rsid w:val="00363170"/>
    <w:rsid w:val="003668AB"/>
    <w:rsid w:val="003673D0"/>
    <w:rsid w:val="003711A3"/>
    <w:rsid w:val="00372075"/>
    <w:rsid w:val="003720B0"/>
    <w:rsid w:val="00374F85"/>
    <w:rsid w:val="003756C8"/>
    <w:rsid w:val="003764F0"/>
    <w:rsid w:val="00377733"/>
    <w:rsid w:val="00380D3A"/>
    <w:rsid w:val="00382F20"/>
    <w:rsid w:val="00386A47"/>
    <w:rsid w:val="00387331"/>
    <w:rsid w:val="00387F55"/>
    <w:rsid w:val="00390C2F"/>
    <w:rsid w:val="0039131F"/>
    <w:rsid w:val="00391A2E"/>
    <w:rsid w:val="00393708"/>
    <w:rsid w:val="00393839"/>
    <w:rsid w:val="00394BA9"/>
    <w:rsid w:val="00395373"/>
    <w:rsid w:val="003A70C7"/>
    <w:rsid w:val="003A78D3"/>
    <w:rsid w:val="003B10FA"/>
    <w:rsid w:val="003B14AF"/>
    <w:rsid w:val="003B50B8"/>
    <w:rsid w:val="003B63F9"/>
    <w:rsid w:val="003B6D5B"/>
    <w:rsid w:val="003B73B7"/>
    <w:rsid w:val="003C1EDC"/>
    <w:rsid w:val="003C7A7A"/>
    <w:rsid w:val="003D0146"/>
    <w:rsid w:val="003D25E0"/>
    <w:rsid w:val="003D26FE"/>
    <w:rsid w:val="003D7073"/>
    <w:rsid w:val="003D7DC3"/>
    <w:rsid w:val="003E0FE9"/>
    <w:rsid w:val="003E2296"/>
    <w:rsid w:val="003E40B4"/>
    <w:rsid w:val="003E5380"/>
    <w:rsid w:val="003E57BA"/>
    <w:rsid w:val="003F2C75"/>
    <w:rsid w:val="00401769"/>
    <w:rsid w:val="00401EEF"/>
    <w:rsid w:val="00407846"/>
    <w:rsid w:val="004101C7"/>
    <w:rsid w:val="00410798"/>
    <w:rsid w:val="00412047"/>
    <w:rsid w:val="004134DE"/>
    <w:rsid w:val="00413A7F"/>
    <w:rsid w:val="00415E4B"/>
    <w:rsid w:val="004225F4"/>
    <w:rsid w:val="00422C7B"/>
    <w:rsid w:val="00425A61"/>
    <w:rsid w:val="00425FCB"/>
    <w:rsid w:val="004264F3"/>
    <w:rsid w:val="004269CB"/>
    <w:rsid w:val="00427313"/>
    <w:rsid w:val="004273D6"/>
    <w:rsid w:val="004330FE"/>
    <w:rsid w:val="0043681C"/>
    <w:rsid w:val="004370DF"/>
    <w:rsid w:val="004407FB"/>
    <w:rsid w:val="00443165"/>
    <w:rsid w:val="00445580"/>
    <w:rsid w:val="00446051"/>
    <w:rsid w:val="004515C9"/>
    <w:rsid w:val="00452936"/>
    <w:rsid w:val="0045600C"/>
    <w:rsid w:val="00456F18"/>
    <w:rsid w:val="004604AE"/>
    <w:rsid w:val="004627D1"/>
    <w:rsid w:val="00464913"/>
    <w:rsid w:val="00465DCE"/>
    <w:rsid w:val="00466173"/>
    <w:rsid w:val="00472142"/>
    <w:rsid w:val="00474B12"/>
    <w:rsid w:val="004752A7"/>
    <w:rsid w:val="004762C2"/>
    <w:rsid w:val="004778AF"/>
    <w:rsid w:val="00480F7D"/>
    <w:rsid w:val="0048263D"/>
    <w:rsid w:val="00482A29"/>
    <w:rsid w:val="00482D1C"/>
    <w:rsid w:val="00483031"/>
    <w:rsid w:val="0048499F"/>
    <w:rsid w:val="00485172"/>
    <w:rsid w:val="00485A12"/>
    <w:rsid w:val="0049079E"/>
    <w:rsid w:val="004913FE"/>
    <w:rsid w:val="0049257C"/>
    <w:rsid w:val="004955F3"/>
    <w:rsid w:val="00496439"/>
    <w:rsid w:val="00497A57"/>
    <w:rsid w:val="004B08B7"/>
    <w:rsid w:val="004B2446"/>
    <w:rsid w:val="004B47CE"/>
    <w:rsid w:val="004B4958"/>
    <w:rsid w:val="004B7816"/>
    <w:rsid w:val="004C1B2D"/>
    <w:rsid w:val="004C1F42"/>
    <w:rsid w:val="004C4304"/>
    <w:rsid w:val="004C57D2"/>
    <w:rsid w:val="004C5B11"/>
    <w:rsid w:val="004C7DEE"/>
    <w:rsid w:val="004D34AF"/>
    <w:rsid w:val="004D4259"/>
    <w:rsid w:val="004D619B"/>
    <w:rsid w:val="004D61F4"/>
    <w:rsid w:val="004D6383"/>
    <w:rsid w:val="004D7A48"/>
    <w:rsid w:val="004E0883"/>
    <w:rsid w:val="004E24AF"/>
    <w:rsid w:val="004E24B9"/>
    <w:rsid w:val="004E56EB"/>
    <w:rsid w:val="004E5FF1"/>
    <w:rsid w:val="004E61E6"/>
    <w:rsid w:val="004F0F63"/>
    <w:rsid w:val="004F181A"/>
    <w:rsid w:val="004F23A8"/>
    <w:rsid w:val="004F2505"/>
    <w:rsid w:val="004F328C"/>
    <w:rsid w:val="0050309A"/>
    <w:rsid w:val="00503F49"/>
    <w:rsid w:val="00504BC5"/>
    <w:rsid w:val="00507532"/>
    <w:rsid w:val="00511247"/>
    <w:rsid w:val="0051200F"/>
    <w:rsid w:val="00513108"/>
    <w:rsid w:val="0051383D"/>
    <w:rsid w:val="00514FB2"/>
    <w:rsid w:val="00517300"/>
    <w:rsid w:val="00520008"/>
    <w:rsid w:val="00521C16"/>
    <w:rsid w:val="005223CB"/>
    <w:rsid w:val="00522E00"/>
    <w:rsid w:val="00524AA3"/>
    <w:rsid w:val="0052576F"/>
    <w:rsid w:val="00532406"/>
    <w:rsid w:val="0053378A"/>
    <w:rsid w:val="00535E50"/>
    <w:rsid w:val="005366AC"/>
    <w:rsid w:val="00536AFF"/>
    <w:rsid w:val="005402E2"/>
    <w:rsid w:val="00543B0A"/>
    <w:rsid w:val="00543BF8"/>
    <w:rsid w:val="0054644D"/>
    <w:rsid w:val="005475F9"/>
    <w:rsid w:val="005509C1"/>
    <w:rsid w:val="005536E0"/>
    <w:rsid w:val="00556208"/>
    <w:rsid w:val="005602B3"/>
    <w:rsid w:val="00560EFF"/>
    <w:rsid w:val="0056196B"/>
    <w:rsid w:val="00562FEA"/>
    <w:rsid w:val="0056566A"/>
    <w:rsid w:val="005677A7"/>
    <w:rsid w:val="00572824"/>
    <w:rsid w:val="00573A06"/>
    <w:rsid w:val="00574337"/>
    <w:rsid w:val="00577385"/>
    <w:rsid w:val="00583DA1"/>
    <w:rsid w:val="00587342"/>
    <w:rsid w:val="00590074"/>
    <w:rsid w:val="00594EDC"/>
    <w:rsid w:val="005958A5"/>
    <w:rsid w:val="00596541"/>
    <w:rsid w:val="005A0577"/>
    <w:rsid w:val="005A1023"/>
    <w:rsid w:val="005A1D21"/>
    <w:rsid w:val="005A5C19"/>
    <w:rsid w:val="005A7135"/>
    <w:rsid w:val="005B1B67"/>
    <w:rsid w:val="005B652E"/>
    <w:rsid w:val="005B6AA2"/>
    <w:rsid w:val="005C2A15"/>
    <w:rsid w:val="005C2BD2"/>
    <w:rsid w:val="005C2DC9"/>
    <w:rsid w:val="005C2FC7"/>
    <w:rsid w:val="005C7334"/>
    <w:rsid w:val="005D1278"/>
    <w:rsid w:val="005D1E53"/>
    <w:rsid w:val="005D2EE5"/>
    <w:rsid w:val="005E031D"/>
    <w:rsid w:val="005E4C22"/>
    <w:rsid w:val="005E575C"/>
    <w:rsid w:val="005E5D29"/>
    <w:rsid w:val="005F0DC4"/>
    <w:rsid w:val="005F0F73"/>
    <w:rsid w:val="005F15EA"/>
    <w:rsid w:val="005F546C"/>
    <w:rsid w:val="005F72BC"/>
    <w:rsid w:val="0060188D"/>
    <w:rsid w:val="00602E99"/>
    <w:rsid w:val="00603FA7"/>
    <w:rsid w:val="006057AE"/>
    <w:rsid w:val="0060624D"/>
    <w:rsid w:val="00613C52"/>
    <w:rsid w:val="00615D88"/>
    <w:rsid w:val="006163D7"/>
    <w:rsid w:val="0061641C"/>
    <w:rsid w:val="006179F6"/>
    <w:rsid w:val="00620C68"/>
    <w:rsid w:val="006219D4"/>
    <w:rsid w:val="006303AA"/>
    <w:rsid w:val="006304A8"/>
    <w:rsid w:val="0063226B"/>
    <w:rsid w:val="00633DB5"/>
    <w:rsid w:val="006346D7"/>
    <w:rsid w:val="00642F8D"/>
    <w:rsid w:val="00644D83"/>
    <w:rsid w:val="00650B5D"/>
    <w:rsid w:val="00651B4D"/>
    <w:rsid w:val="00651BDA"/>
    <w:rsid w:val="00653BC1"/>
    <w:rsid w:val="0065485F"/>
    <w:rsid w:val="00654D56"/>
    <w:rsid w:val="00655736"/>
    <w:rsid w:val="006563B9"/>
    <w:rsid w:val="006620A1"/>
    <w:rsid w:val="00663B6D"/>
    <w:rsid w:val="006646B1"/>
    <w:rsid w:val="006647CE"/>
    <w:rsid w:val="00665353"/>
    <w:rsid w:val="00666666"/>
    <w:rsid w:val="006704B6"/>
    <w:rsid w:val="00673C39"/>
    <w:rsid w:val="00680B8B"/>
    <w:rsid w:val="00684B0F"/>
    <w:rsid w:val="0068791A"/>
    <w:rsid w:val="006916BB"/>
    <w:rsid w:val="006A1B30"/>
    <w:rsid w:val="006A2555"/>
    <w:rsid w:val="006A4973"/>
    <w:rsid w:val="006A4DA4"/>
    <w:rsid w:val="006A5D4A"/>
    <w:rsid w:val="006A6128"/>
    <w:rsid w:val="006A68C4"/>
    <w:rsid w:val="006A7A24"/>
    <w:rsid w:val="006B7884"/>
    <w:rsid w:val="006B7B03"/>
    <w:rsid w:val="006B7BFF"/>
    <w:rsid w:val="006B7E5C"/>
    <w:rsid w:val="006C09C8"/>
    <w:rsid w:val="006C2895"/>
    <w:rsid w:val="006C2A77"/>
    <w:rsid w:val="006C37E4"/>
    <w:rsid w:val="006C3C8C"/>
    <w:rsid w:val="006C5770"/>
    <w:rsid w:val="006C700B"/>
    <w:rsid w:val="006C70DA"/>
    <w:rsid w:val="006C7AB1"/>
    <w:rsid w:val="006D5F32"/>
    <w:rsid w:val="006D64FC"/>
    <w:rsid w:val="006D76F1"/>
    <w:rsid w:val="006E43CA"/>
    <w:rsid w:val="006E5A52"/>
    <w:rsid w:val="006E6931"/>
    <w:rsid w:val="006F0A4E"/>
    <w:rsid w:val="006F1584"/>
    <w:rsid w:val="006F2590"/>
    <w:rsid w:val="006F3F6F"/>
    <w:rsid w:val="0070114E"/>
    <w:rsid w:val="007013AD"/>
    <w:rsid w:val="00702AF2"/>
    <w:rsid w:val="00704D6C"/>
    <w:rsid w:val="00706001"/>
    <w:rsid w:val="00711043"/>
    <w:rsid w:val="00712E9D"/>
    <w:rsid w:val="00717321"/>
    <w:rsid w:val="00717353"/>
    <w:rsid w:val="0072121B"/>
    <w:rsid w:val="007227ED"/>
    <w:rsid w:val="00724FDF"/>
    <w:rsid w:val="007250D2"/>
    <w:rsid w:val="0072630D"/>
    <w:rsid w:val="00730B83"/>
    <w:rsid w:val="00731EA2"/>
    <w:rsid w:val="0073673A"/>
    <w:rsid w:val="00742519"/>
    <w:rsid w:val="007446F1"/>
    <w:rsid w:val="0074560F"/>
    <w:rsid w:val="00746388"/>
    <w:rsid w:val="007467EC"/>
    <w:rsid w:val="00746FFE"/>
    <w:rsid w:val="00755AD2"/>
    <w:rsid w:val="00756CEA"/>
    <w:rsid w:val="0075738F"/>
    <w:rsid w:val="00761D31"/>
    <w:rsid w:val="007638E0"/>
    <w:rsid w:val="00764C24"/>
    <w:rsid w:val="00764D83"/>
    <w:rsid w:val="007677F7"/>
    <w:rsid w:val="00771382"/>
    <w:rsid w:val="00776873"/>
    <w:rsid w:val="0077710F"/>
    <w:rsid w:val="00780858"/>
    <w:rsid w:val="00786502"/>
    <w:rsid w:val="00786F2A"/>
    <w:rsid w:val="00795379"/>
    <w:rsid w:val="007A09F5"/>
    <w:rsid w:val="007A1315"/>
    <w:rsid w:val="007A13E3"/>
    <w:rsid w:val="007A3B7B"/>
    <w:rsid w:val="007A3CCB"/>
    <w:rsid w:val="007A6A13"/>
    <w:rsid w:val="007B0457"/>
    <w:rsid w:val="007B1621"/>
    <w:rsid w:val="007B5172"/>
    <w:rsid w:val="007B5545"/>
    <w:rsid w:val="007B67A0"/>
    <w:rsid w:val="007C0F48"/>
    <w:rsid w:val="007C1F4D"/>
    <w:rsid w:val="007D060E"/>
    <w:rsid w:val="007D43FC"/>
    <w:rsid w:val="007D5DF6"/>
    <w:rsid w:val="007D7D67"/>
    <w:rsid w:val="007E2F52"/>
    <w:rsid w:val="007E6764"/>
    <w:rsid w:val="007F0045"/>
    <w:rsid w:val="007F13B1"/>
    <w:rsid w:val="007F303B"/>
    <w:rsid w:val="007F38CE"/>
    <w:rsid w:val="007F4345"/>
    <w:rsid w:val="007F4B57"/>
    <w:rsid w:val="007F56C7"/>
    <w:rsid w:val="0080064E"/>
    <w:rsid w:val="00802DE5"/>
    <w:rsid w:val="00805AF4"/>
    <w:rsid w:val="00815C99"/>
    <w:rsid w:val="00822F4D"/>
    <w:rsid w:val="008260C8"/>
    <w:rsid w:val="00826145"/>
    <w:rsid w:val="008300D2"/>
    <w:rsid w:val="00831DCF"/>
    <w:rsid w:val="00833809"/>
    <w:rsid w:val="0083783C"/>
    <w:rsid w:val="00841F1E"/>
    <w:rsid w:val="00842198"/>
    <w:rsid w:val="00843A0C"/>
    <w:rsid w:val="008443F4"/>
    <w:rsid w:val="0084440E"/>
    <w:rsid w:val="00847DF7"/>
    <w:rsid w:val="00850059"/>
    <w:rsid w:val="008519AE"/>
    <w:rsid w:val="00856087"/>
    <w:rsid w:val="0086423A"/>
    <w:rsid w:val="00872263"/>
    <w:rsid w:val="008736F2"/>
    <w:rsid w:val="00877439"/>
    <w:rsid w:val="00877E32"/>
    <w:rsid w:val="00880223"/>
    <w:rsid w:val="0088096A"/>
    <w:rsid w:val="00880B06"/>
    <w:rsid w:val="0088385A"/>
    <w:rsid w:val="008865F1"/>
    <w:rsid w:val="00890AF6"/>
    <w:rsid w:val="00891BD2"/>
    <w:rsid w:val="00891C4C"/>
    <w:rsid w:val="00891D39"/>
    <w:rsid w:val="008924AF"/>
    <w:rsid w:val="0089267A"/>
    <w:rsid w:val="0089371E"/>
    <w:rsid w:val="00893BD9"/>
    <w:rsid w:val="008943CC"/>
    <w:rsid w:val="008946A0"/>
    <w:rsid w:val="00895D9E"/>
    <w:rsid w:val="008A1036"/>
    <w:rsid w:val="008A2214"/>
    <w:rsid w:val="008A26C8"/>
    <w:rsid w:val="008A3259"/>
    <w:rsid w:val="008A766B"/>
    <w:rsid w:val="008B1CC0"/>
    <w:rsid w:val="008B3EBE"/>
    <w:rsid w:val="008B416F"/>
    <w:rsid w:val="008B532C"/>
    <w:rsid w:val="008B623A"/>
    <w:rsid w:val="008B7B02"/>
    <w:rsid w:val="008C0C16"/>
    <w:rsid w:val="008C2B7D"/>
    <w:rsid w:val="008C4383"/>
    <w:rsid w:val="008C5719"/>
    <w:rsid w:val="008C645F"/>
    <w:rsid w:val="008C7B97"/>
    <w:rsid w:val="008D0579"/>
    <w:rsid w:val="008D1AF9"/>
    <w:rsid w:val="008D2548"/>
    <w:rsid w:val="008D7C93"/>
    <w:rsid w:val="008D7D6C"/>
    <w:rsid w:val="008E027B"/>
    <w:rsid w:val="008E2D28"/>
    <w:rsid w:val="008E4086"/>
    <w:rsid w:val="008E60B8"/>
    <w:rsid w:val="008E779E"/>
    <w:rsid w:val="008F10CA"/>
    <w:rsid w:val="008F4E89"/>
    <w:rsid w:val="008F4EEE"/>
    <w:rsid w:val="0090314A"/>
    <w:rsid w:val="00903154"/>
    <w:rsid w:val="009037D9"/>
    <w:rsid w:val="00903BFA"/>
    <w:rsid w:val="00904E8D"/>
    <w:rsid w:val="0090541E"/>
    <w:rsid w:val="00911A4D"/>
    <w:rsid w:val="00917EFB"/>
    <w:rsid w:val="00920AF0"/>
    <w:rsid w:val="00924D3C"/>
    <w:rsid w:val="00924F23"/>
    <w:rsid w:val="00931EAA"/>
    <w:rsid w:val="009326F3"/>
    <w:rsid w:val="0093346B"/>
    <w:rsid w:val="00933586"/>
    <w:rsid w:val="00934C11"/>
    <w:rsid w:val="0093769D"/>
    <w:rsid w:val="0094067F"/>
    <w:rsid w:val="00946E71"/>
    <w:rsid w:val="00952D95"/>
    <w:rsid w:val="009533B8"/>
    <w:rsid w:val="00953B57"/>
    <w:rsid w:val="00960285"/>
    <w:rsid w:val="0096325F"/>
    <w:rsid w:val="00967F79"/>
    <w:rsid w:val="00971139"/>
    <w:rsid w:val="00972FFB"/>
    <w:rsid w:val="009762C3"/>
    <w:rsid w:val="00977071"/>
    <w:rsid w:val="00981322"/>
    <w:rsid w:val="00981C77"/>
    <w:rsid w:val="00982254"/>
    <w:rsid w:val="0098232E"/>
    <w:rsid w:val="00982C58"/>
    <w:rsid w:val="009831E5"/>
    <w:rsid w:val="0098355C"/>
    <w:rsid w:val="00984151"/>
    <w:rsid w:val="009856B2"/>
    <w:rsid w:val="00985CBF"/>
    <w:rsid w:val="00990827"/>
    <w:rsid w:val="00990BA2"/>
    <w:rsid w:val="00991C32"/>
    <w:rsid w:val="009930D2"/>
    <w:rsid w:val="0099425C"/>
    <w:rsid w:val="009A06B7"/>
    <w:rsid w:val="009A090F"/>
    <w:rsid w:val="009A374A"/>
    <w:rsid w:val="009A3905"/>
    <w:rsid w:val="009A4E43"/>
    <w:rsid w:val="009A5408"/>
    <w:rsid w:val="009A6228"/>
    <w:rsid w:val="009A697D"/>
    <w:rsid w:val="009A6D7C"/>
    <w:rsid w:val="009A6E6E"/>
    <w:rsid w:val="009B0C78"/>
    <w:rsid w:val="009B1FDB"/>
    <w:rsid w:val="009B295D"/>
    <w:rsid w:val="009B3353"/>
    <w:rsid w:val="009B6D7E"/>
    <w:rsid w:val="009B6F9B"/>
    <w:rsid w:val="009B72E0"/>
    <w:rsid w:val="009C4079"/>
    <w:rsid w:val="009C43B4"/>
    <w:rsid w:val="009D0CDE"/>
    <w:rsid w:val="009D1DF1"/>
    <w:rsid w:val="009D4431"/>
    <w:rsid w:val="009D64CB"/>
    <w:rsid w:val="009D7412"/>
    <w:rsid w:val="009E0529"/>
    <w:rsid w:val="009E13D2"/>
    <w:rsid w:val="009E18B7"/>
    <w:rsid w:val="009E4961"/>
    <w:rsid w:val="009E7064"/>
    <w:rsid w:val="009E74EB"/>
    <w:rsid w:val="009F1D93"/>
    <w:rsid w:val="009F2045"/>
    <w:rsid w:val="009F33C5"/>
    <w:rsid w:val="009F35DA"/>
    <w:rsid w:val="009F6F89"/>
    <w:rsid w:val="00A00092"/>
    <w:rsid w:val="00A0215F"/>
    <w:rsid w:val="00A120A7"/>
    <w:rsid w:val="00A122E8"/>
    <w:rsid w:val="00A12B9B"/>
    <w:rsid w:val="00A22713"/>
    <w:rsid w:val="00A233FF"/>
    <w:rsid w:val="00A2412D"/>
    <w:rsid w:val="00A26319"/>
    <w:rsid w:val="00A32F5A"/>
    <w:rsid w:val="00A339DA"/>
    <w:rsid w:val="00A33BCA"/>
    <w:rsid w:val="00A41A83"/>
    <w:rsid w:val="00A4370B"/>
    <w:rsid w:val="00A461A1"/>
    <w:rsid w:val="00A52196"/>
    <w:rsid w:val="00A5322F"/>
    <w:rsid w:val="00A553F7"/>
    <w:rsid w:val="00A57974"/>
    <w:rsid w:val="00A60374"/>
    <w:rsid w:val="00A6204A"/>
    <w:rsid w:val="00A622F9"/>
    <w:rsid w:val="00A65361"/>
    <w:rsid w:val="00A6798C"/>
    <w:rsid w:val="00A67F20"/>
    <w:rsid w:val="00A70427"/>
    <w:rsid w:val="00A72E2B"/>
    <w:rsid w:val="00A74805"/>
    <w:rsid w:val="00A80192"/>
    <w:rsid w:val="00A804A0"/>
    <w:rsid w:val="00A813C8"/>
    <w:rsid w:val="00A824EC"/>
    <w:rsid w:val="00A83E98"/>
    <w:rsid w:val="00A84E59"/>
    <w:rsid w:val="00A85B88"/>
    <w:rsid w:val="00A86DC0"/>
    <w:rsid w:val="00A8710A"/>
    <w:rsid w:val="00AA1E23"/>
    <w:rsid w:val="00AA2CD5"/>
    <w:rsid w:val="00AA46C4"/>
    <w:rsid w:val="00AB4C72"/>
    <w:rsid w:val="00AC0038"/>
    <w:rsid w:val="00AC16D5"/>
    <w:rsid w:val="00AC19A6"/>
    <w:rsid w:val="00AC1C98"/>
    <w:rsid w:val="00AC2C47"/>
    <w:rsid w:val="00AC2DFC"/>
    <w:rsid w:val="00AC39CE"/>
    <w:rsid w:val="00AC4612"/>
    <w:rsid w:val="00AC4CF4"/>
    <w:rsid w:val="00AC5576"/>
    <w:rsid w:val="00AC57BB"/>
    <w:rsid w:val="00AC60B2"/>
    <w:rsid w:val="00AD040E"/>
    <w:rsid w:val="00AD2EC7"/>
    <w:rsid w:val="00AD3A70"/>
    <w:rsid w:val="00AD52E7"/>
    <w:rsid w:val="00AE03F2"/>
    <w:rsid w:val="00AE0557"/>
    <w:rsid w:val="00AE098A"/>
    <w:rsid w:val="00AE4254"/>
    <w:rsid w:val="00AE4568"/>
    <w:rsid w:val="00AE617A"/>
    <w:rsid w:val="00AF0C48"/>
    <w:rsid w:val="00AF4B97"/>
    <w:rsid w:val="00AF655A"/>
    <w:rsid w:val="00AF75D3"/>
    <w:rsid w:val="00B011F5"/>
    <w:rsid w:val="00B024CD"/>
    <w:rsid w:val="00B0649D"/>
    <w:rsid w:val="00B10E55"/>
    <w:rsid w:val="00B16C01"/>
    <w:rsid w:val="00B1780A"/>
    <w:rsid w:val="00B23DE9"/>
    <w:rsid w:val="00B23EFF"/>
    <w:rsid w:val="00B242CB"/>
    <w:rsid w:val="00B24CFA"/>
    <w:rsid w:val="00B25847"/>
    <w:rsid w:val="00B301C6"/>
    <w:rsid w:val="00B31F53"/>
    <w:rsid w:val="00B32AA1"/>
    <w:rsid w:val="00B335C1"/>
    <w:rsid w:val="00B337DB"/>
    <w:rsid w:val="00B36F46"/>
    <w:rsid w:val="00B433E3"/>
    <w:rsid w:val="00B44825"/>
    <w:rsid w:val="00B44C7A"/>
    <w:rsid w:val="00B44F34"/>
    <w:rsid w:val="00B50930"/>
    <w:rsid w:val="00B51205"/>
    <w:rsid w:val="00B51871"/>
    <w:rsid w:val="00B522DC"/>
    <w:rsid w:val="00B53331"/>
    <w:rsid w:val="00B5383F"/>
    <w:rsid w:val="00B55586"/>
    <w:rsid w:val="00B56330"/>
    <w:rsid w:val="00B57045"/>
    <w:rsid w:val="00B571A3"/>
    <w:rsid w:val="00B601E4"/>
    <w:rsid w:val="00B6071A"/>
    <w:rsid w:val="00B61405"/>
    <w:rsid w:val="00B61ADE"/>
    <w:rsid w:val="00B61F74"/>
    <w:rsid w:val="00B61FD7"/>
    <w:rsid w:val="00B70891"/>
    <w:rsid w:val="00B70FFC"/>
    <w:rsid w:val="00B71C8B"/>
    <w:rsid w:val="00B72523"/>
    <w:rsid w:val="00B72FC9"/>
    <w:rsid w:val="00B743DD"/>
    <w:rsid w:val="00B7585E"/>
    <w:rsid w:val="00B75953"/>
    <w:rsid w:val="00B759B0"/>
    <w:rsid w:val="00B77058"/>
    <w:rsid w:val="00B82024"/>
    <w:rsid w:val="00B84314"/>
    <w:rsid w:val="00B845A0"/>
    <w:rsid w:val="00B84902"/>
    <w:rsid w:val="00B84DA6"/>
    <w:rsid w:val="00B8546E"/>
    <w:rsid w:val="00B92223"/>
    <w:rsid w:val="00B92A6C"/>
    <w:rsid w:val="00B94908"/>
    <w:rsid w:val="00B94DDD"/>
    <w:rsid w:val="00B95C1A"/>
    <w:rsid w:val="00B97443"/>
    <w:rsid w:val="00B97CB0"/>
    <w:rsid w:val="00BA109E"/>
    <w:rsid w:val="00BA1FC5"/>
    <w:rsid w:val="00BB056C"/>
    <w:rsid w:val="00BB0B91"/>
    <w:rsid w:val="00BB11A4"/>
    <w:rsid w:val="00BB3746"/>
    <w:rsid w:val="00BC0535"/>
    <w:rsid w:val="00BC06AC"/>
    <w:rsid w:val="00BC07C0"/>
    <w:rsid w:val="00BC738A"/>
    <w:rsid w:val="00BD073E"/>
    <w:rsid w:val="00BD1F3F"/>
    <w:rsid w:val="00BD2461"/>
    <w:rsid w:val="00BD58DD"/>
    <w:rsid w:val="00BD5B0A"/>
    <w:rsid w:val="00BD6FCD"/>
    <w:rsid w:val="00BD7B76"/>
    <w:rsid w:val="00BE5884"/>
    <w:rsid w:val="00BF2728"/>
    <w:rsid w:val="00BF3411"/>
    <w:rsid w:val="00BF6DE6"/>
    <w:rsid w:val="00C0041A"/>
    <w:rsid w:val="00C05EC9"/>
    <w:rsid w:val="00C0606D"/>
    <w:rsid w:val="00C1171D"/>
    <w:rsid w:val="00C12F28"/>
    <w:rsid w:val="00C13981"/>
    <w:rsid w:val="00C13B5A"/>
    <w:rsid w:val="00C174E4"/>
    <w:rsid w:val="00C17F38"/>
    <w:rsid w:val="00C20509"/>
    <w:rsid w:val="00C21138"/>
    <w:rsid w:val="00C22256"/>
    <w:rsid w:val="00C22E15"/>
    <w:rsid w:val="00C27A67"/>
    <w:rsid w:val="00C3304D"/>
    <w:rsid w:val="00C40F9A"/>
    <w:rsid w:val="00C43B9A"/>
    <w:rsid w:val="00C50837"/>
    <w:rsid w:val="00C51652"/>
    <w:rsid w:val="00C51879"/>
    <w:rsid w:val="00C536C1"/>
    <w:rsid w:val="00C540B8"/>
    <w:rsid w:val="00C54A04"/>
    <w:rsid w:val="00C56BB7"/>
    <w:rsid w:val="00C575B7"/>
    <w:rsid w:val="00C61980"/>
    <w:rsid w:val="00C649A4"/>
    <w:rsid w:val="00C651E2"/>
    <w:rsid w:val="00C7050D"/>
    <w:rsid w:val="00C709C9"/>
    <w:rsid w:val="00C71125"/>
    <w:rsid w:val="00C73A34"/>
    <w:rsid w:val="00C74031"/>
    <w:rsid w:val="00C7464B"/>
    <w:rsid w:val="00C77459"/>
    <w:rsid w:val="00C77658"/>
    <w:rsid w:val="00C77F8C"/>
    <w:rsid w:val="00C811EC"/>
    <w:rsid w:val="00C82379"/>
    <w:rsid w:val="00C82894"/>
    <w:rsid w:val="00C833D9"/>
    <w:rsid w:val="00C85203"/>
    <w:rsid w:val="00C8544D"/>
    <w:rsid w:val="00C87844"/>
    <w:rsid w:val="00C9048E"/>
    <w:rsid w:val="00C905CC"/>
    <w:rsid w:val="00C953D9"/>
    <w:rsid w:val="00C95F84"/>
    <w:rsid w:val="00C9604B"/>
    <w:rsid w:val="00CA2261"/>
    <w:rsid w:val="00CA5AE1"/>
    <w:rsid w:val="00CA7B26"/>
    <w:rsid w:val="00CB1252"/>
    <w:rsid w:val="00CB1739"/>
    <w:rsid w:val="00CB27F3"/>
    <w:rsid w:val="00CB522F"/>
    <w:rsid w:val="00CC0CAB"/>
    <w:rsid w:val="00CD1741"/>
    <w:rsid w:val="00CD33D0"/>
    <w:rsid w:val="00CD375E"/>
    <w:rsid w:val="00CD590B"/>
    <w:rsid w:val="00CE0B04"/>
    <w:rsid w:val="00CE0D3B"/>
    <w:rsid w:val="00CE109C"/>
    <w:rsid w:val="00CE2273"/>
    <w:rsid w:val="00CE70B1"/>
    <w:rsid w:val="00CF00DF"/>
    <w:rsid w:val="00CF0598"/>
    <w:rsid w:val="00CF0F74"/>
    <w:rsid w:val="00CF3337"/>
    <w:rsid w:val="00CF33E9"/>
    <w:rsid w:val="00CF4CCB"/>
    <w:rsid w:val="00D00064"/>
    <w:rsid w:val="00D00653"/>
    <w:rsid w:val="00D0469B"/>
    <w:rsid w:val="00D074C5"/>
    <w:rsid w:val="00D114B4"/>
    <w:rsid w:val="00D13787"/>
    <w:rsid w:val="00D15654"/>
    <w:rsid w:val="00D15A60"/>
    <w:rsid w:val="00D16741"/>
    <w:rsid w:val="00D20E45"/>
    <w:rsid w:val="00D213E9"/>
    <w:rsid w:val="00D21D11"/>
    <w:rsid w:val="00D238FF"/>
    <w:rsid w:val="00D25499"/>
    <w:rsid w:val="00D26805"/>
    <w:rsid w:val="00D331D3"/>
    <w:rsid w:val="00D3591E"/>
    <w:rsid w:val="00D36384"/>
    <w:rsid w:val="00D37237"/>
    <w:rsid w:val="00D41A09"/>
    <w:rsid w:val="00D42675"/>
    <w:rsid w:val="00D51C80"/>
    <w:rsid w:val="00D545F9"/>
    <w:rsid w:val="00D605BC"/>
    <w:rsid w:val="00D62BAE"/>
    <w:rsid w:val="00D62F2C"/>
    <w:rsid w:val="00D63421"/>
    <w:rsid w:val="00D66698"/>
    <w:rsid w:val="00D66A52"/>
    <w:rsid w:val="00D734AF"/>
    <w:rsid w:val="00D76035"/>
    <w:rsid w:val="00D76DD2"/>
    <w:rsid w:val="00D77EF1"/>
    <w:rsid w:val="00D801AF"/>
    <w:rsid w:val="00D812D8"/>
    <w:rsid w:val="00D83F4B"/>
    <w:rsid w:val="00D8499B"/>
    <w:rsid w:val="00D86B98"/>
    <w:rsid w:val="00D87F0B"/>
    <w:rsid w:val="00D90D2B"/>
    <w:rsid w:val="00D93E19"/>
    <w:rsid w:val="00D93E6D"/>
    <w:rsid w:val="00D94121"/>
    <w:rsid w:val="00D94552"/>
    <w:rsid w:val="00D96A7C"/>
    <w:rsid w:val="00D96C9F"/>
    <w:rsid w:val="00DA0CC0"/>
    <w:rsid w:val="00DA3DE7"/>
    <w:rsid w:val="00DA4A47"/>
    <w:rsid w:val="00DB636E"/>
    <w:rsid w:val="00DB6A7D"/>
    <w:rsid w:val="00DB7DC6"/>
    <w:rsid w:val="00DB7F08"/>
    <w:rsid w:val="00DC2DD9"/>
    <w:rsid w:val="00DC4E56"/>
    <w:rsid w:val="00DC59C6"/>
    <w:rsid w:val="00DC6B17"/>
    <w:rsid w:val="00DD1BBC"/>
    <w:rsid w:val="00DD35C6"/>
    <w:rsid w:val="00DD3A7A"/>
    <w:rsid w:val="00DD608D"/>
    <w:rsid w:val="00DD609F"/>
    <w:rsid w:val="00DD731B"/>
    <w:rsid w:val="00DE0D9B"/>
    <w:rsid w:val="00DE114C"/>
    <w:rsid w:val="00DE18BB"/>
    <w:rsid w:val="00DE30B3"/>
    <w:rsid w:val="00DE441F"/>
    <w:rsid w:val="00DE669B"/>
    <w:rsid w:val="00DF08F1"/>
    <w:rsid w:val="00DF0E10"/>
    <w:rsid w:val="00DF25C6"/>
    <w:rsid w:val="00DF2E43"/>
    <w:rsid w:val="00DF33DA"/>
    <w:rsid w:val="00DF5FBB"/>
    <w:rsid w:val="00DF69FF"/>
    <w:rsid w:val="00DF7AAF"/>
    <w:rsid w:val="00E019A3"/>
    <w:rsid w:val="00E02176"/>
    <w:rsid w:val="00E02FFA"/>
    <w:rsid w:val="00E044C8"/>
    <w:rsid w:val="00E1142C"/>
    <w:rsid w:val="00E165DA"/>
    <w:rsid w:val="00E22076"/>
    <w:rsid w:val="00E24814"/>
    <w:rsid w:val="00E30A98"/>
    <w:rsid w:val="00E34B07"/>
    <w:rsid w:val="00E36F5A"/>
    <w:rsid w:val="00E372F0"/>
    <w:rsid w:val="00E415A6"/>
    <w:rsid w:val="00E42759"/>
    <w:rsid w:val="00E43DB1"/>
    <w:rsid w:val="00E45023"/>
    <w:rsid w:val="00E45308"/>
    <w:rsid w:val="00E479EF"/>
    <w:rsid w:val="00E50EBE"/>
    <w:rsid w:val="00E51816"/>
    <w:rsid w:val="00E51E74"/>
    <w:rsid w:val="00E5531E"/>
    <w:rsid w:val="00E572C6"/>
    <w:rsid w:val="00E620D2"/>
    <w:rsid w:val="00E66506"/>
    <w:rsid w:val="00E729E3"/>
    <w:rsid w:val="00E72E58"/>
    <w:rsid w:val="00E73807"/>
    <w:rsid w:val="00E7393A"/>
    <w:rsid w:val="00E74BF3"/>
    <w:rsid w:val="00E82448"/>
    <w:rsid w:val="00E8447A"/>
    <w:rsid w:val="00E85EE1"/>
    <w:rsid w:val="00E86526"/>
    <w:rsid w:val="00E969D1"/>
    <w:rsid w:val="00E976A7"/>
    <w:rsid w:val="00EA13DD"/>
    <w:rsid w:val="00EA6EEB"/>
    <w:rsid w:val="00EB090B"/>
    <w:rsid w:val="00EB16F5"/>
    <w:rsid w:val="00EB1992"/>
    <w:rsid w:val="00EB234F"/>
    <w:rsid w:val="00EB7A18"/>
    <w:rsid w:val="00EC089E"/>
    <w:rsid w:val="00EC0A48"/>
    <w:rsid w:val="00ED0E08"/>
    <w:rsid w:val="00ED4148"/>
    <w:rsid w:val="00ED5C51"/>
    <w:rsid w:val="00ED76EF"/>
    <w:rsid w:val="00EE329D"/>
    <w:rsid w:val="00EE3506"/>
    <w:rsid w:val="00EE6E5E"/>
    <w:rsid w:val="00EF132B"/>
    <w:rsid w:val="00EF29FE"/>
    <w:rsid w:val="00EF4214"/>
    <w:rsid w:val="00EF46E8"/>
    <w:rsid w:val="00EF6358"/>
    <w:rsid w:val="00EF74D2"/>
    <w:rsid w:val="00EF7B6C"/>
    <w:rsid w:val="00EF7D04"/>
    <w:rsid w:val="00F01861"/>
    <w:rsid w:val="00F01F1A"/>
    <w:rsid w:val="00F02149"/>
    <w:rsid w:val="00F021F6"/>
    <w:rsid w:val="00F02C5C"/>
    <w:rsid w:val="00F031A4"/>
    <w:rsid w:val="00F032B2"/>
    <w:rsid w:val="00F038C3"/>
    <w:rsid w:val="00F056EC"/>
    <w:rsid w:val="00F101D8"/>
    <w:rsid w:val="00F15BB1"/>
    <w:rsid w:val="00F17C8C"/>
    <w:rsid w:val="00F209A3"/>
    <w:rsid w:val="00F218A9"/>
    <w:rsid w:val="00F24C40"/>
    <w:rsid w:val="00F24D3F"/>
    <w:rsid w:val="00F258F9"/>
    <w:rsid w:val="00F260CE"/>
    <w:rsid w:val="00F26315"/>
    <w:rsid w:val="00F30A80"/>
    <w:rsid w:val="00F33646"/>
    <w:rsid w:val="00F340F4"/>
    <w:rsid w:val="00F34A8C"/>
    <w:rsid w:val="00F40893"/>
    <w:rsid w:val="00F40E57"/>
    <w:rsid w:val="00F40F9C"/>
    <w:rsid w:val="00F41390"/>
    <w:rsid w:val="00F429D9"/>
    <w:rsid w:val="00F4670B"/>
    <w:rsid w:val="00F526F8"/>
    <w:rsid w:val="00F52E5D"/>
    <w:rsid w:val="00F546F3"/>
    <w:rsid w:val="00F56130"/>
    <w:rsid w:val="00F570AE"/>
    <w:rsid w:val="00F6196B"/>
    <w:rsid w:val="00F626EB"/>
    <w:rsid w:val="00F63777"/>
    <w:rsid w:val="00F640D3"/>
    <w:rsid w:val="00F65963"/>
    <w:rsid w:val="00F70A4C"/>
    <w:rsid w:val="00F71F9C"/>
    <w:rsid w:val="00F72333"/>
    <w:rsid w:val="00F75169"/>
    <w:rsid w:val="00F80B58"/>
    <w:rsid w:val="00F82AF4"/>
    <w:rsid w:val="00F851A5"/>
    <w:rsid w:val="00F85441"/>
    <w:rsid w:val="00F8669A"/>
    <w:rsid w:val="00F87E6D"/>
    <w:rsid w:val="00F90E20"/>
    <w:rsid w:val="00F918A8"/>
    <w:rsid w:val="00F97C08"/>
    <w:rsid w:val="00FA0C8C"/>
    <w:rsid w:val="00FA21D4"/>
    <w:rsid w:val="00FA2986"/>
    <w:rsid w:val="00FA5394"/>
    <w:rsid w:val="00FC0CB2"/>
    <w:rsid w:val="00FC2B08"/>
    <w:rsid w:val="00FC4E77"/>
    <w:rsid w:val="00FD0569"/>
    <w:rsid w:val="00FD098A"/>
    <w:rsid w:val="00FD1AFD"/>
    <w:rsid w:val="00FD1C6B"/>
    <w:rsid w:val="00FD54CE"/>
    <w:rsid w:val="00FE0444"/>
    <w:rsid w:val="00FE229F"/>
    <w:rsid w:val="00FE46AE"/>
    <w:rsid w:val="00FF1E90"/>
    <w:rsid w:val="00FF330A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11105C"/>
  <w15:docId w15:val="{F37D0B36-592E-4D81-B352-B645D972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46E71"/>
    <w:pPr>
      <w:spacing w:line="360" w:lineRule="auto"/>
      <w:ind w:firstLine="709"/>
      <w:jc w:val="both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link w:val="Heading1Char"/>
    <w:qFormat/>
    <w:rsid w:val="005677A7"/>
    <w:pPr>
      <w:keepNext/>
      <w:pBdr>
        <w:bottom w:val="single" w:sz="8" w:space="3" w:color="00A5FF"/>
      </w:pBdr>
      <w:spacing w:before="240" w:after="240"/>
      <w:ind w:firstLine="0"/>
      <w:jc w:val="left"/>
      <w:outlineLvl w:val="0"/>
    </w:pPr>
    <w:rPr>
      <w:rFonts w:ascii="Ubuntu" w:hAnsi="Ubuntu" w:cs="Arial"/>
      <w:b/>
      <w:kern w:val="32"/>
      <w:sz w:val="28"/>
      <w:szCs w:val="32"/>
      <w:u w:color="3366FF"/>
    </w:rPr>
  </w:style>
  <w:style w:type="paragraph" w:styleId="Heading2">
    <w:name w:val="heading 2"/>
    <w:basedOn w:val="Normal"/>
    <w:next w:val="Normal"/>
    <w:autoRedefine/>
    <w:qFormat/>
    <w:rsid w:val="00946E71"/>
    <w:pPr>
      <w:keepNext/>
      <w:widowControl w:val="0"/>
      <w:pBdr>
        <w:bottom w:val="single" w:sz="6" w:space="1" w:color="BFBFBF"/>
      </w:pBdr>
      <w:spacing w:before="240" w:after="120"/>
      <w:ind w:firstLine="0"/>
      <w:jc w:val="left"/>
      <w:outlineLvl w:val="1"/>
    </w:pPr>
    <w:rPr>
      <w:rFonts w:ascii="Ubuntu" w:hAnsi="Ubuntu" w:cs="Arial"/>
      <w:b/>
      <w:bCs/>
      <w:iCs/>
      <w:noProof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465DCE"/>
    <w:pPr>
      <w:keepNext/>
      <w:pBdr>
        <w:bottom w:val="single" w:sz="4" w:space="1" w:color="8DB3E2" w:themeColor="text2" w:themeTint="66"/>
      </w:pBdr>
      <w:spacing w:before="240" w:after="120"/>
      <w:ind w:firstLine="0"/>
      <w:jc w:val="left"/>
      <w:outlineLvl w:val="2"/>
    </w:pPr>
    <w:rPr>
      <w:rFonts w:ascii="Ubuntu" w:hAnsi="Ubuntu" w:cs="Arial"/>
      <w:b/>
      <w:bCs/>
      <w:small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3C1EDC"/>
    <w:pPr>
      <w:ind w:left="400" w:hanging="400"/>
      <w:jc w:val="left"/>
    </w:pPr>
    <w:rPr>
      <w:rFonts w:ascii="Times New Roman" w:hAnsi="Times New Roman"/>
      <w:smallCaps/>
      <w:szCs w:val="20"/>
    </w:rPr>
  </w:style>
  <w:style w:type="numbering" w:customStyle="1" w:styleId="Elencopuntato">
    <w:name w:val="Elenco puntato"/>
    <w:basedOn w:val="NoList"/>
    <w:rsid w:val="00BD1F3F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rsid w:val="00982254"/>
    <w:pPr>
      <w:tabs>
        <w:tab w:val="right" w:leader="dot" w:pos="9628"/>
      </w:tabs>
      <w:spacing w:before="120"/>
      <w:jc w:val="left"/>
    </w:pPr>
    <w:rPr>
      <w:rFonts w:asciiTheme="majorHAnsi" w:hAnsiTheme="majorHAnsi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B84DA6"/>
    <w:pPr>
      <w:jc w:val="left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982254"/>
    <w:pPr>
      <w:ind w:left="220"/>
      <w:jc w:val="left"/>
    </w:pPr>
    <w:rPr>
      <w:szCs w:val="22"/>
    </w:rPr>
  </w:style>
  <w:style w:type="paragraph" w:styleId="TOC4">
    <w:name w:val="toc 4"/>
    <w:basedOn w:val="Normal"/>
    <w:next w:val="Normal"/>
    <w:autoRedefine/>
    <w:semiHidden/>
    <w:rsid w:val="003C1EDC"/>
    <w:pPr>
      <w:pBdr>
        <w:between w:val="double" w:sz="6" w:space="0" w:color="auto"/>
      </w:pBdr>
      <w:ind w:left="440"/>
      <w:jc w:val="left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3C1EDC"/>
    <w:pPr>
      <w:pBdr>
        <w:between w:val="double" w:sz="6" w:space="0" w:color="auto"/>
      </w:pBdr>
      <w:ind w:left="660"/>
      <w:jc w:val="left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3C1EDC"/>
    <w:pPr>
      <w:pBdr>
        <w:between w:val="double" w:sz="6" w:space="0" w:color="auto"/>
      </w:pBdr>
      <w:ind w:left="880"/>
      <w:jc w:val="left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3C1EDC"/>
    <w:pPr>
      <w:pBdr>
        <w:between w:val="double" w:sz="6" w:space="0" w:color="auto"/>
      </w:pBdr>
      <w:ind w:left="1100"/>
      <w:jc w:val="left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3C1EDC"/>
    <w:pPr>
      <w:pBdr>
        <w:between w:val="double" w:sz="6" w:space="0" w:color="auto"/>
      </w:pBdr>
      <w:ind w:left="1320"/>
      <w:jc w:val="left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3C1EDC"/>
    <w:pPr>
      <w:pBdr>
        <w:between w:val="double" w:sz="6" w:space="0" w:color="auto"/>
      </w:pBdr>
      <w:ind w:left="1540"/>
      <w:jc w:val="left"/>
    </w:pPr>
    <w:rPr>
      <w:szCs w:val="20"/>
    </w:rPr>
  </w:style>
  <w:style w:type="paragraph" w:customStyle="1" w:styleId="titoloprimapagina">
    <w:name w:val="titolo prima pagina"/>
    <w:basedOn w:val="Normal"/>
    <w:rsid w:val="00A461A1"/>
    <w:rPr>
      <w:b/>
      <w:sz w:val="32"/>
    </w:rPr>
  </w:style>
  <w:style w:type="paragraph" w:customStyle="1" w:styleId="normalesenzarientro">
    <w:name w:val="normale senza rientro"/>
    <w:basedOn w:val="Normal"/>
    <w:rsid w:val="00A461A1"/>
    <w:pPr>
      <w:ind w:firstLine="0"/>
    </w:pPr>
  </w:style>
  <w:style w:type="numbering" w:customStyle="1" w:styleId="ElencoPersonalizzato">
    <w:name w:val="Elenco Personalizzato"/>
    <w:basedOn w:val="NoList"/>
    <w:rsid w:val="008443F4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5677A7"/>
    <w:rPr>
      <w:rFonts w:ascii="Ubuntu" w:hAnsi="Ubuntu" w:cs="Arial"/>
      <w:b/>
      <w:kern w:val="32"/>
      <w:sz w:val="28"/>
      <w:szCs w:val="32"/>
      <w:u w:color="3366FF"/>
    </w:rPr>
  </w:style>
  <w:style w:type="paragraph" w:styleId="Footer">
    <w:name w:val="footer"/>
    <w:basedOn w:val="Normal"/>
    <w:link w:val="FooterChar"/>
    <w:rsid w:val="0061641C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A60374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C37E4"/>
    <w:rPr>
      <w:rFonts w:ascii="ZapfHumnst BT" w:hAnsi="ZapfHumnst BT"/>
      <w:szCs w:val="24"/>
    </w:rPr>
  </w:style>
  <w:style w:type="paragraph" w:styleId="BalloonText">
    <w:name w:val="Balloon Text"/>
    <w:basedOn w:val="Normal"/>
    <w:link w:val="BalloonTextChar"/>
    <w:rsid w:val="006C3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7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7E4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="Calibri" w:hAnsi="Calibr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37E4"/>
    <w:rPr>
      <w:rFonts w:ascii="Calibri" w:eastAsia="Times New Roman" w:hAnsi="Calibri" w:cs="Times New Roman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rsid w:val="006A5D4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6A5D4A"/>
    <w:rPr>
      <w:rFonts w:ascii="ZapfHumnst BT" w:hAnsi="ZapfHumnst BT"/>
    </w:rPr>
  </w:style>
  <w:style w:type="character" w:styleId="EndnoteReference">
    <w:name w:val="endnote reference"/>
    <w:basedOn w:val="DefaultParagraphFont"/>
    <w:rsid w:val="006A5D4A"/>
    <w:rPr>
      <w:vertAlign w:val="superscript"/>
    </w:rPr>
  </w:style>
  <w:style w:type="paragraph" w:styleId="FootnoteText">
    <w:name w:val="footnote text"/>
    <w:basedOn w:val="Normal"/>
    <w:link w:val="FootnoteTextChar"/>
    <w:rsid w:val="006A5D4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A5D4A"/>
    <w:rPr>
      <w:rFonts w:ascii="ZapfHumnst BT" w:hAnsi="ZapfHumnst BT"/>
    </w:rPr>
  </w:style>
  <w:style w:type="character" w:styleId="FootnoteReference">
    <w:name w:val="footnote reference"/>
    <w:basedOn w:val="DefaultParagraphFont"/>
    <w:rsid w:val="006A5D4A"/>
    <w:rPr>
      <w:vertAlign w:val="superscript"/>
    </w:rPr>
  </w:style>
  <w:style w:type="paragraph" w:styleId="ListParagraph">
    <w:name w:val="List Paragraph"/>
    <w:aliases w:val="Procedure Step,Bullet List,FooterText"/>
    <w:basedOn w:val="Normal"/>
    <w:link w:val="ListParagraphChar"/>
    <w:uiPriority w:val="34"/>
    <w:qFormat/>
    <w:rsid w:val="00B23DE9"/>
    <w:pPr>
      <w:spacing w:line="240" w:lineRule="auto"/>
      <w:ind w:left="720" w:firstLine="0"/>
      <w:jc w:val="left"/>
    </w:pPr>
    <w:rPr>
      <w:rFonts w:ascii="Calibri" w:eastAsiaTheme="minorHAnsi" w:hAnsi="Calibri"/>
      <w:szCs w:val="22"/>
    </w:rPr>
  </w:style>
  <w:style w:type="character" w:styleId="Strong">
    <w:name w:val="Strong"/>
    <w:basedOn w:val="DefaultParagraphFont"/>
    <w:uiPriority w:val="22"/>
    <w:qFormat/>
    <w:rsid w:val="000F0F69"/>
    <w:rPr>
      <w:b/>
      <w:bCs/>
    </w:rPr>
  </w:style>
  <w:style w:type="character" w:styleId="Hyperlink">
    <w:name w:val="Hyperlink"/>
    <w:basedOn w:val="DefaultParagraphFont"/>
    <w:uiPriority w:val="99"/>
    <w:rsid w:val="007677F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254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80FF"/>
      <w:kern w:val="0"/>
      <w:szCs w:val="28"/>
    </w:rPr>
  </w:style>
  <w:style w:type="paragraph" w:styleId="Subtitle">
    <w:name w:val="Subtitle"/>
    <w:basedOn w:val="Normal"/>
    <w:next w:val="Normal"/>
    <w:link w:val="SubtitleChar"/>
    <w:qFormat/>
    <w:rsid w:val="0088385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38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qFormat/>
    <w:rsid w:val="00C174E4"/>
    <w:rPr>
      <w:i/>
      <w:iCs/>
    </w:rPr>
  </w:style>
  <w:style w:type="table" w:styleId="ColorfulGrid-Accent1">
    <w:name w:val="Colorful Grid Accent 1"/>
    <w:basedOn w:val="TableNormal"/>
    <w:uiPriority w:val="73"/>
    <w:rsid w:val="008560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8560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5608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8560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822F4D"/>
  </w:style>
  <w:style w:type="paragraph" w:customStyle="1" w:styleId="IntestazionetabellaMthode">
    <w:name w:val="Intestazione tabella Méthode"/>
    <w:basedOn w:val="Normal"/>
    <w:qFormat/>
    <w:rsid w:val="005677A7"/>
    <w:pPr>
      <w:tabs>
        <w:tab w:val="left" w:pos="987"/>
      </w:tabs>
      <w:ind w:firstLine="0"/>
      <w:jc w:val="left"/>
    </w:pPr>
    <w:rPr>
      <w:rFonts w:ascii="Ubuntu" w:hAnsi="Ubuntu"/>
      <w:bCs/>
      <w:color w:val="FFFFFF" w:themeColor="background1"/>
    </w:rPr>
  </w:style>
  <w:style w:type="paragraph" w:customStyle="1" w:styleId="NormaleInTabellaMthode">
    <w:name w:val="Normale In Tabella Méthode"/>
    <w:basedOn w:val="Normal"/>
    <w:qFormat/>
    <w:rsid w:val="005677A7"/>
    <w:pPr>
      <w:ind w:firstLine="0"/>
    </w:pPr>
    <w:rPr>
      <w:rFonts w:ascii="Ubuntu Light" w:hAnsi="Ubuntu Light"/>
    </w:rPr>
  </w:style>
  <w:style w:type="table" w:styleId="MediumShading1-Accent5">
    <w:name w:val="Medium Shading 1 Accent 5"/>
    <w:basedOn w:val="TableNormal"/>
    <w:uiPriority w:val="63"/>
    <w:rsid w:val="001A46A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E45308"/>
    <w:pPr>
      <w:widowControl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A5322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5322F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A5322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2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5322F"/>
    <w:rPr>
      <w:rFonts w:ascii="Georgia" w:hAnsi="Georgia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46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86502"/>
    <w:rPr>
      <w:color w:val="808080"/>
      <w:shd w:val="clear" w:color="auto" w:fill="E6E6E6"/>
    </w:rPr>
  </w:style>
  <w:style w:type="character" w:customStyle="1" w:styleId="ListParagraphChar">
    <w:name w:val="List Paragraph Char"/>
    <w:aliases w:val="Procedure Step Char,Bullet List Char,FooterText Char"/>
    <w:basedOn w:val="DefaultParagraphFont"/>
    <w:link w:val="ListParagraph"/>
    <w:uiPriority w:val="34"/>
    <w:rsid w:val="00507532"/>
    <w:rPr>
      <w:rFonts w:ascii="Calibri" w:eastAsiaTheme="minorHAns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zambon\Clienti\Zignago\m2001_15_Doc_Tecnico_Progetto%20(2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4596C494D4343B63639DD47BBB2F1" ma:contentTypeVersion="4" ma:contentTypeDescription="Create a new document." ma:contentTypeScope="" ma:versionID="cbc804da01aa1919167a91257103f22f">
  <xsd:schema xmlns:xsd="http://www.w3.org/2001/XMLSchema" xmlns:xs="http://www.w3.org/2001/XMLSchema" xmlns:p="http://schemas.microsoft.com/office/2006/metadata/properties" xmlns:ns2="474b804e-3537-49b9-ad17-f1f694f7a7e9" targetNamespace="http://schemas.microsoft.com/office/2006/metadata/properties" ma:root="true" ma:fieldsID="49aa6fe66d373a6e699035e664878518" ns2:_="">
    <xsd:import namespace="474b804e-3537-49b9-ad17-f1f694f7a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b804e-3537-49b9-ad17-f1f694f7a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3C278-5C4C-42C4-9CA3-7C09D2B67D48}">
  <ds:schemaRefs>
    <ds:schemaRef ds:uri="474b804e-3537-49b9-ad17-f1f694f7a7e9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CB4E4C2-5816-47C7-B638-CAEBD576F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03DB3-D67A-4E7E-B0B4-D29F246AE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b804e-3537-49b9-ad17-f1f694f7a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90D773-2CD6-46E7-8B1F-DB959968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m2001_15_Doc_Tecnico_Progetto (2).dotx</Template>
  <TotalTime>173</TotalTime>
  <Pages>6</Pages>
  <Words>391</Words>
  <Characters>2588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</vt:lpstr>
      <vt:lpstr>I</vt:lpstr>
    </vt:vector>
  </TitlesOfParts>
  <Company>Méthode Srl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jenny zambon</dc:creator>
  <cp:lastModifiedBy>Nicola Cinel</cp:lastModifiedBy>
  <cp:revision>15</cp:revision>
  <cp:lastPrinted>2010-12-07T10:29:00Z</cp:lastPrinted>
  <dcterms:created xsi:type="dcterms:W3CDTF">2020-01-06T16:44:00Z</dcterms:created>
  <dcterms:modified xsi:type="dcterms:W3CDTF">2020-02-09T14:33:00Z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0x0101008E84596C494D4343B63639DD47BBB2F1</vt:lpwstr>
  </property>
</Properties>
</file>